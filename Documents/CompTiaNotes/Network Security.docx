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DB2AC" w14:textId="77777777" w:rsidR="00F44623" w:rsidRDefault="00B27F22">
      <w:pPr>
        <w:pStyle w:val="Heading1"/>
      </w:pPr>
      <w:proofErr w:type="spellStart"/>
      <w:r>
        <w:t>CompTia</w:t>
      </w:r>
      <w:proofErr w:type="spellEnd"/>
      <w:r>
        <w:t xml:space="preserve"> Notes: Network security </w:t>
      </w:r>
    </w:p>
    <w:p w14:paraId="04CC23D1" w14:textId="77777777" w:rsidR="00F44623" w:rsidRDefault="00F44623" w:rsidP="00B27F22">
      <w:pPr>
        <w:pStyle w:val="ListBullet"/>
      </w:pPr>
      <w:bookmarkStart w:id="0" w:name="_GoBack"/>
      <w:bookmarkEnd w:id="0"/>
    </w:p>
    <w:sectPr w:rsidR="00F4462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3CA9C" w14:textId="77777777" w:rsidR="00BB40D7" w:rsidRDefault="00BB40D7">
      <w:r>
        <w:separator/>
      </w:r>
    </w:p>
    <w:p w14:paraId="0BE08822" w14:textId="77777777" w:rsidR="00BB40D7" w:rsidRDefault="00BB40D7"/>
  </w:endnote>
  <w:endnote w:type="continuationSeparator" w:id="0">
    <w:p w14:paraId="26A8A479" w14:textId="77777777" w:rsidR="00BB40D7" w:rsidRDefault="00BB40D7">
      <w:r>
        <w:continuationSeparator/>
      </w:r>
    </w:p>
    <w:p w14:paraId="2EBA6B02" w14:textId="77777777" w:rsidR="00BB40D7" w:rsidRDefault="00BB4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4B602" w14:textId="77777777" w:rsidR="00F44623" w:rsidRDefault="00BB40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B03DF" w14:textId="77777777" w:rsidR="00BB40D7" w:rsidRDefault="00BB40D7">
      <w:r>
        <w:separator/>
      </w:r>
    </w:p>
    <w:p w14:paraId="39705003" w14:textId="77777777" w:rsidR="00BB40D7" w:rsidRDefault="00BB40D7"/>
  </w:footnote>
  <w:footnote w:type="continuationSeparator" w:id="0">
    <w:p w14:paraId="1D0D4251" w14:textId="77777777" w:rsidR="00BB40D7" w:rsidRDefault="00BB40D7">
      <w:r>
        <w:continuationSeparator/>
      </w:r>
    </w:p>
    <w:p w14:paraId="20B5D6D3" w14:textId="77777777" w:rsidR="00BB40D7" w:rsidRDefault="00BB40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22"/>
    <w:rsid w:val="00B27F22"/>
    <w:rsid w:val="00BB40D7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82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intontak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F"/>
    <w:rsid w:val="00A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0E71564E7F4439BBF1476987CFF7F">
    <w:name w:val="A6C0E71564E7F4439BBF1476987CFF7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F8A7AC474451BF4190BCFDC27F516291">
    <w:name w:val="F8A7AC474451BF4190BCFDC27F516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2016-07-16T22:12:00Z</dcterms:created>
  <dcterms:modified xsi:type="dcterms:W3CDTF">2016-07-16T22:13:00Z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
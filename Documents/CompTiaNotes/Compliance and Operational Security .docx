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1D5C05" w14:textId="48897471" w:rsidR="00F37800" w:rsidRDefault="007B42B7" w:rsidP="00683B94">
      <w:pPr>
        <w:pStyle w:val="Heading1"/>
      </w:pPr>
      <w:proofErr w:type="spellStart"/>
      <w:r>
        <w:t>CompTia</w:t>
      </w:r>
      <w:proofErr w:type="spellEnd"/>
      <w:r>
        <w:t xml:space="preserve"> Notes: Compliance and Operational Security </w:t>
      </w:r>
    </w:p>
    <w:p w14:paraId="685BD593" w14:textId="121FCBCE" w:rsidR="00F37800" w:rsidRDefault="00683B94" w:rsidP="00683B94">
      <w:pPr>
        <w:pStyle w:val="ListBullet"/>
      </w:pPr>
      <w:r>
        <w:t>Module Overview</w:t>
      </w:r>
    </w:p>
    <w:p w14:paraId="11988D81" w14:textId="3DD2E41E" w:rsidR="00683B94" w:rsidRDefault="00683B94" w:rsidP="00683B94">
      <w:pPr>
        <w:pStyle w:val="ListBullet"/>
        <w:numPr>
          <w:ilvl w:val="1"/>
          <w:numId w:val="3"/>
        </w:numPr>
      </w:pPr>
      <w:r>
        <w:t xml:space="preserve">Importance of Risk, risk calculation, loss, etc. </w:t>
      </w:r>
    </w:p>
    <w:p w14:paraId="041F3F7A" w14:textId="21FC3EF6" w:rsidR="00683B94" w:rsidRDefault="00683B94" w:rsidP="00683B94">
      <w:pPr>
        <w:pStyle w:val="ListBullet"/>
        <w:numPr>
          <w:ilvl w:val="1"/>
          <w:numId w:val="3"/>
        </w:numPr>
      </w:pPr>
      <w:r>
        <w:t xml:space="preserve">Managing risk, annual loss, single event loss </w:t>
      </w:r>
    </w:p>
    <w:p w14:paraId="65082381" w14:textId="31AFDBFE" w:rsidR="00683B94" w:rsidRDefault="00683B94" w:rsidP="00683B94">
      <w:pPr>
        <w:pStyle w:val="ListBullet"/>
        <w:numPr>
          <w:ilvl w:val="1"/>
          <w:numId w:val="3"/>
        </w:numPr>
      </w:pPr>
      <w:r>
        <w:t>NIST Special Publication 800-53:</w:t>
      </w:r>
    </w:p>
    <w:p w14:paraId="0446F84A" w14:textId="444E0A67" w:rsidR="00683B94" w:rsidRDefault="00683B94" w:rsidP="00683B94">
      <w:pPr>
        <w:pStyle w:val="ListBullet"/>
        <w:numPr>
          <w:ilvl w:val="2"/>
          <w:numId w:val="3"/>
        </w:numPr>
      </w:pPr>
      <w:r>
        <w:t>National Institute of Standards has recommended security controls for federal information systems</w:t>
      </w:r>
    </w:p>
    <w:p w14:paraId="42976016" w14:textId="4E58A081" w:rsidR="00683B94" w:rsidRDefault="00683B94" w:rsidP="00683B94">
      <w:pPr>
        <w:pStyle w:val="ListBullet"/>
        <w:numPr>
          <w:ilvl w:val="2"/>
          <w:numId w:val="3"/>
        </w:numPr>
      </w:pPr>
      <w:r>
        <w:t xml:space="preserve">Protects “CIA triad”: </w:t>
      </w:r>
    </w:p>
    <w:p w14:paraId="6AFB8635" w14:textId="104ACB15" w:rsidR="00683B94" w:rsidRDefault="00683B94" w:rsidP="00683B94">
      <w:pPr>
        <w:pStyle w:val="ListBullet"/>
        <w:numPr>
          <w:ilvl w:val="3"/>
          <w:numId w:val="3"/>
        </w:numPr>
      </w:pPr>
      <w:r>
        <w:t>Confidentiality</w:t>
      </w:r>
    </w:p>
    <w:p w14:paraId="39125B71" w14:textId="400EA796" w:rsidR="00683B94" w:rsidRDefault="00683B94" w:rsidP="00683B94">
      <w:pPr>
        <w:pStyle w:val="ListBullet"/>
        <w:numPr>
          <w:ilvl w:val="3"/>
          <w:numId w:val="3"/>
        </w:numPr>
      </w:pPr>
      <w:r>
        <w:t>Integrity</w:t>
      </w:r>
    </w:p>
    <w:p w14:paraId="205D8D9E" w14:textId="3523032D" w:rsidR="00683B94" w:rsidRDefault="00683B94" w:rsidP="00683B94">
      <w:pPr>
        <w:pStyle w:val="ListBullet"/>
        <w:numPr>
          <w:ilvl w:val="3"/>
          <w:numId w:val="3"/>
        </w:numPr>
      </w:pPr>
      <w:r>
        <w:t xml:space="preserve">Availability </w:t>
      </w:r>
    </w:p>
    <w:p w14:paraId="1B3D9D22" w14:textId="0D51129E" w:rsidR="00683B94" w:rsidRDefault="00683B94" w:rsidP="00683B94">
      <w:pPr>
        <w:pStyle w:val="ListBullet"/>
        <w:numPr>
          <w:ilvl w:val="1"/>
          <w:numId w:val="3"/>
        </w:numPr>
      </w:pPr>
      <w:r>
        <w:t xml:space="preserve">The Security Cycle </w:t>
      </w:r>
      <w:r>
        <w:rPr>
          <w:noProof/>
          <w:lang w:eastAsia="en-US"/>
        </w:rPr>
        <w:drawing>
          <wp:inline distT="0" distB="0" distL="0" distR="0" wp14:anchorId="18F7A6AC" wp14:editId="11DD3F08">
            <wp:extent cx="5092065" cy="3749040"/>
            <wp:effectExtent l="0" t="0" r="0" b="10160"/>
            <wp:docPr id="1" name="Picture 1" descr="../../Screen%20Shot%202016-07-17%20at%202.34.5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6-07-17%20at%202.34.56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C017" w14:textId="48E194BD" w:rsidR="00683B94" w:rsidRDefault="00683B94" w:rsidP="00683B94">
      <w:pPr>
        <w:pStyle w:val="ListBullet"/>
        <w:numPr>
          <w:ilvl w:val="1"/>
          <w:numId w:val="3"/>
        </w:numPr>
      </w:pPr>
      <w:r>
        <w:lastRenderedPageBreak/>
        <w:t>Control Types</w:t>
      </w:r>
    </w:p>
    <w:p w14:paraId="785AA7BA" w14:textId="44ADB3CB" w:rsidR="00683B94" w:rsidRDefault="00683B94" w:rsidP="00683B94">
      <w:pPr>
        <w:pStyle w:val="ListBullet"/>
        <w:numPr>
          <w:ilvl w:val="2"/>
          <w:numId w:val="3"/>
        </w:numPr>
      </w:pPr>
      <w:r>
        <w:t xml:space="preserve">Important that organizations have a written security policy </w:t>
      </w:r>
    </w:p>
    <w:p w14:paraId="72137E0E" w14:textId="77777777" w:rsidR="00683B94" w:rsidRDefault="00683B94" w:rsidP="00683B94">
      <w:pPr>
        <w:pStyle w:val="ListBullet"/>
        <w:numPr>
          <w:ilvl w:val="2"/>
          <w:numId w:val="3"/>
        </w:numPr>
      </w:pPr>
      <w:r>
        <w:t>Important to have contingency planning and incident response</w:t>
      </w:r>
    </w:p>
    <w:p w14:paraId="251C65F1" w14:textId="77777777" w:rsidR="00683B94" w:rsidRDefault="00683B94" w:rsidP="00683B94">
      <w:pPr>
        <w:pStyle w:val="ListBullet"/>
        <w:numPr>
          <w:ilvl w:val="2"/>
          <w:numId w:val="3"/>
        </w:numPr>
      </w:pPr>
      <w:r>
        <w:t xml:space="preserve">Physical and personnel security </w:t>
      </w:r>
    </w:p>
    <w:p w14:paraId="065E178C" w14:textId="77777777" w:rsidR="00683B94" w:rsidRDefault="00683B94" w:rsidP="00683B94">
      <w:pPr>
        <w:pStyle w:val="ListBullet"/>
        <w:numPr>
          <w:ilvl w:val="2"/>
          <w:numId w:val="3"/>
        </w:numPr>
      </w:pPr>
      <w:r>
        <w:t xml:space="preserve">Awareness and training </w:t>
      </w:r>
    </w:p>
    <w:p w14:paraId="1D500BD6" w14:textId="77777777" w:rsidR="00AC2D36" w:rsidRDefault="00683B94" w:rsidP="00683B94">
      <w:pPr>
        <w:pStyle w:val="ListBullet"/>
        <w:numPr>
          <w:ilvl w:val="2"/>
          <w:numId w:val="3"/>
        </w:numPr>
      </w:pPr>
      <w:r>
        <w:t xml:space="preserve">Change/configuration management in place to make sure changes don’t create any problems where a change in one area affects another </w:t>
      </w:r>
    </w:p>
    <w:p w14:paraId="73460AB7" w14:textId="77777777" w:rsidR="00AC2D36" w:rsidRDefault="00AC2D36" w:rsidP="00AC2D36">
      <w:pPr>
        <w:pStyle w:val="ListBullet"/>
        <w:numPr>
          <w:ilvl w:val="1"/>
          <w:numId w:val="3"/>
        </w:numPr>
      </w:pPr>
      <w:r>
        <w:t>Creating Incident Response plan</w:t>
      </w:r>
    </w:p>
    <w:p w14:paraId="1113EE68" w14:textId="3EEA60B6" w:rsidR="00683B94" w:rsidRDefault="00AC2D36" w:rsidP="00AC2D36">
      <w:pPr>
        <w:pStyle w:val="ListBullet"/>
        <w:numPr>
          <w:ilvl w:val="2"/>
          <w:numId w:val="3"/>
        </w:numPr>
      </w:pPr>
      <w:r>
        <w:t xml:space="preserve">Preparation, detection and analysis, Containment Eradication and Recovery, Post-Incident activity </w:t>
      </w:r>
    </w:p>
    <w:p w14:paraId="408CF05F" w14:textId="45165BFB" w:rsidR="00AC2D36" w:rsidRDefault="00AC2D36" w:rsidP="00AC2D36">
      <w:pPr>
        <w:pStyle w:val="ListBullet"/>
        <w:numPr>
          <w:ilvl w:val="2"/>
          <w:numId w:val="3"/>
        </w:numPr>
      </w:pPr>
      <w:r>
        <w:t>Average time to contain a cyber-attack is 31 days</w:t>
      </w:r>
    </w:p>
    <w:p w14:paraId="4248473F" w14:textId="647A5A9E" w:rsidR="00AC2D36" w:rsidRDefault="00AC2D36" w:rsidP="00DF31F8">
      <w:pPr>
        <w:pStyle w:val="ListBullet"/>
        <w:numPr>
          <w:ilvl w:val="2"/>
          <w:numId w:val="3"/>
        </w:numPr>
      </w:pPr>
      <w:r>
        <w:t xml:space="preserve">Average cost of cyber-crimes is 7.6 million per year </w:t>
      </w:r>
    </w:p>
    <w:p w14:paraId="44F359FB" w14:textId="41B7AC0C" w:rsidR="00DF31F8" w:rsidRDefault="00DF31F8" w:rsidP="00DF31F8">
      <w:pPr>
        <w:pStyle w:val="ListBullet"/>
        <w:numPr>
          <w:ilvl w:val="1"/>
          <w:numId w:val="3"/>
        </w:numPr>
      </w:pPr>
      <w:r>
        <w:t xml:space="preserve">Important policies to have </w:t>
      </w:r>
    </w:p>
    <w:p w14:paraId="46CFDDC8" w14:textId="464633AC" w:rsidR="00DF31F8" w:rsidRDefault="00DF31F8" w:rsidP="00DF31F8">
      <w:pPr>
        <w:pStyle w:val="ListBullet"/>
        <w:numPr>
          <w:ilvl w:val="2"/>
          <w:numId w:val="3"/>
        </w:numPr>
      </w:pPr>
      <w:r>
        <w:t xml:space="preserve">Privacy policy </w:t>
      </w:r>
    </w:p>
    <w:p w14:paraId="3E502F63" w14:textId="3F74DAAD" w:rsidR="00DF31F8" w:rsidRDefault="00DF31F8" w:rsidP="00DF31F8">
      <w:pPr>
        <w:pStyle w:val="ListBullet"/>
        <w:numPr>
          <w:ilvl w:val="2"/>
          <w:numId w:val="3"/>
        </w:numPr>
      </w:pPr>
      <w:r>
        <w:t>Acceptable use policy</w:t>
      </w:r>
    </w:p>
    <w:p w14:paraId="2536B971" w14:textId="12124724" w:rsidR="00DF31F8" w:rsidRDefault="00DF31F8" w:rsidP="00DF31F8">
      <w:pPr>
        <w:pStyle w:val="ListBullet"/>
        <w:numPr>
          <w:ilvl w:val="2"/>
          <w:numId w:val="3"/>
        </w:numPr>
      </w:pPr>
      <w:r>
        <w:t>Security policy</w:t>
      </w:r>
    </w:p>
    <w:p w14:paraId="6432F5F3" w14:textId="44836C4E" w:rsidR="00DF31F8" w:rsidRDefault="00DF31F8" w:rsidP="00DF31F8">
      <w:pPr>
        <w:pStyle w:val="ListBullet"/>
        <w:numPr>
          <w:ilvl w:val="2"/>
          <w:numId w:val="3"/>
        </w:numPr>
      </w:pPr>
      <w:r>
        <w:t xml:space="preserve">Mandatory vacations </w:t>
      </w:r>
    </w:p>
    <w:p w14:paraId="138A6C6C" w14:textId="6808F146" w:rsidR="00DF31F8" w:rsidRDefault="00DF31F8" w:rsidP="00DF31F8">
      <w:pPr>
        <w:pStyle w:val="ListBullet"/>
        <w:numPr>
          <w:ilvl w:val="2"/>
          <w:numId w:val="3"/>
        </w:numPr>
      </w:pPr>
      <w:r>
        <w:t xml:space="preserve">Job </w:t>
      </w:r>
      <w:proofErr w:type="gramStart"/>
      <w:r>
        <w:t>rotation(</w:t>
      </w:r>
      <w:proofErr w:type="gramEnd"/>
      <w:r>
        <w:t xml:space="preserve">make sure people that get rotated don’t retain their previous </w:t>
      </w:r>
      <w:proofErr w:type="spellStart"/>
      <w:r>
        <w:t>privlidges</w:t>
      </w:r>
      <w:proofErr w:type="spellEnd"/>
      <w:r>
        <w:t xml:space="preserve"> </w:t>
      </w:r>
    </w:p>
    <w:p w14:paraId="5F5A32B9" w14:textId="439CCD2A" w:rsidR="00DF31F8" w:rsidRDefault="00DF31F8" w:rsidP="00DF31F8">
      <w:pPr>
        <w:pStyle w:val="ListBullet"/>
        <w:numPr>
          <w:ilvl w:val="2"/>
          <w:numId w:val="3"/>
        </w:numPr>
      </w:pPr>
      <w:r>
        <w:t xml:space="preserve">Separation of duties (separation of powers-&gt; checks and balances) </w:t>
      </w:r>
    </w:p>
    <w:p w14:paraId="429858AD" w14:textId="45528F90" w:rsidR="00DF31F8" w:rsidRDefault="00DF31F8" w:rsidP="00DF31F8">
      <w:pPr>
        <w:pStyle w:val="ListBullet"/>
        <w:numPr>
          <w:ilvl w:val="2"/>
          <w:numId w:val="3"/>
        </w:numPr>
      </w:pPr>
      <w:r>
        <w:t>Least privilege</w:t>
      </w:r>
    </w:p>
    <w:p w14:paraId="00DED072" w14:textId="79CDFA02" w:rsidR="00DF31F8" w:rsidRDefault="00DF31F8" w:rsidP="00DF31F8">
      <w:pPr>
        <w:pStyle w:val="ListBullet"/>
        <w:numPr>
          <w:ilvl w:val="1"/>
          <w:numId w:val="3"/>
        </w:numPr>
      </w:pPr>
      <w:r>
        <w:t>Why mandatory vacations</w:t>
      </w:r>
    </w:p>
    <w:p w14:paraId="19DE2213" w14:textId="16A9FAE1" w:rsidR="00DF31F8" w:rsidRDefault="00DF31F8" w:rsidP="00DF31F8">
      <w:pPr>
        <w:pStyle w:val="ListBullet"/>
        <w:numPr>
          <w:ilvl w:val="2"/>
          <w:numId w:val="3"/>
        </w:numPr>
      </w:pPr>
      <w:r>
        <w:t xml:space="preserve">Keeps personnel away from company assets for a period of time (allows companies to see anomalies) doesn’t allow people who are doing fraud, theft, </w:t>
      </w:r>
      <w:proofErr w:type="spellStart"/>
      <w:r>
        <w:t>etc</w:t>
      </w:r>
      <w:proofErr w:type="spellEnd"/>
      <w:r>
        <w:t xml:space="preserve"> to cover their tracks</w:t>
      </w:r>
    </w:p>
    <w:p w14:paraId="24456E6C" w14:textId="476F158C" w:rsidR="00DF31F8" w:rsidRDefault="00DF31F8" w:rsidP="00DF31F8">
      <w:pPr>
        <w:pStyle w:val="ListBullet"/>
        <w:numPr>
          <w:ilvl w:val="2"/>
          <w:numId w:val="3"/>
        </w:numPr>
      </w:pPr>
      <w:r>
        <w:lastRenderedPageBreak/>
        <w:t xml:space="preserve">Allows another person to step in to do things the right way and see if the other person was really doing their job correctly </w:t>
      </w:r>
    </w:p>
    <w:p w14:paraId="3A1D0217" w14:textId="64FE5888" w:rsidR="00DF31F8" w:rsidRDefault="00DF31F8" w:rsidP="00DF31F8">
      <w:pPr>
        <w:pStyle w:val="ListBullet"/>
        <w:numPr>
          <w:ilvl w:val="1"/>
          <w:numId w:val="3"/>
        </w:numPr>
      </w:pPr>
      <w:r>
        <w:t>Risk Calculation</w:t>
      </w:r>
    </w:p>
    <w:p w14:paraId="05E60945" w14:textId="0AA02E54" w:rsidR="00DF31F8" w:rsidRDefault="004F4C1A" w:rsidP="00DF31F8">
      <w:pPr>
        <w:pStyle w:val="ListBullet"/>
        <w:numPr>
          <w:ilvl w:val="2"/>
          <w:numId w:val="3"/>
        </w:numPr>
      </w:pPr>
      <w:r>
        <w:t xml:space="preserve">How often will the issue occur? </w:t>
      </w:r>
    </w:p>
    <w:p w14:paraId="1425D66F" w14:textId="2073DF21" w:rsidR="004F4C1A" w:rsidRDefault="004F4C1A" w:rsidP="00DF31F8">
      <w:pPr>
        <w:pStyle w:val="ListBullet"/>
        <w:numPr>
          <w:ilvl w:val="2"/>
          <w:numId w:val="3"/>
        </w:numPr>
      </w:pPr>
      <w:r>
        <w:t>How much will it cost?</w:t>
      </w:r>
    </w:p>
    <w:p w14:paraId="3E1E035D" w14:textId="595F5856" w:rsidR="004F4C1A" w:rsidRDefault="004F4C1A" w:rsidP="00DF31F8">
      <w:pPr>
        <w:pStyle w:val="ListBullet"/>
        <w:numPr>
          <w:ilvl w:val="2"/>
          <w:numId w:val="3"/>
        </w:numPr>
      </w:pPr>
      <w:r>
        <w:t>What is the likelihood that it will happen?</w:t>
      </w:r>
    </w:p>
    <w:p w14:paraId="45C6094B" w14:textId="0D554C0F" w:rsidR="004F4C1A" w:rsidRDefault="004F4C1A" w:rsidP="00DF31F8">
      <w:pPr>
        <w:pStyle w:val="ListBullet"/>
        <w:numPr>
          <w:ilvl w:val="2"/>
          <w:numId w:val="3"/>
        </w:numPr>
      </w:pPr>
      <w:r>
        <w:t>Quantitative analysis assigns an exact monetary value to assets, attempts to give expected yearly loss in dollars for any given risk, enables prioritization based on cost</w:t>
      </w:r>
    </w:p>
    <w:p w14:paraId="51002341" w14:textId="4C798D73" w:rsidR="004F4C1A" w:rsidRDefault="004F4C1A" w:rsidP="00DF31F8">
      <w:pPr>
        <w:pStyle w:val="ListBullet"/>
        <w:numPr>
          <w:ilvl w:val="2"/>
          <w:numId w:val="3"/>
        </w:numPr>
      </w:pPr>
      <w:r>
        <w:t>ALE: Annual Loss Expectancy</w:t>
      </w:r>
    </w:p>
    <w:p w14:paraId="1C538DF4" w14:textId="14E6920D" w:rsidR="004F4C1A" w:rsidRDefault="004F4C1A" w:rsidP="00DF31F8">
      <w:pPr>
        <w:pStyle w:val="ListBullet"/>
        <w:numPr>
          <w:ilvl w:val="2"/>
          <w:numId w:val="3"/>
        </w:numPr>
      </w:pPr>
      <w:r>
        <w:t xml:space="preserve">SLE: Single Loss Expectancy = asset value x Exposure factor </w:t>
      </w:r>
    </w:p>
    <w:p w14:paraId="1F763546" w14:textId="75F4BB6D" w:rsidR="004F4C1A" w:rsidRDefault="004F4C1A" w:rsidP="00DF31F8">
      <w:pPr>
        <w:pStyle w:val="ListBullet"/>
        <w:numPr>
          <w:ilvl w:val="2"/>
          <w:numId w:val="3"/>
        </w:numPr>
      </w:pPr>
      <w:r>
        <w:t xml:space="preserve">Annualized rate of Occurrence </w:t>
      </w:r>
    </w:p>
    <w:p w14:paraId="48C74AA5" w14:textId="077F0E2D" w:rsidR="004F4C1A" w:rsidRDefault="004F4C1A" w:rsidP="004F4C1A">
      <w:pPr>
        <w:pStyle w:val="ListBullet"/>
        <w:numPr>
          <w:ilvl w:val="1"/>
          <w:numId w:val="3"/>
        </w:numPr>
      </w:pPr>
      <w:r>
        <w:t>Other terms</w:t>
      </w:r>
    </w:p>
    <w:p w14:paraId="20877422" w14:textId="60D32C71" w:rsidR="004F4C1A" w:rsidRDefault="004F4C1A" w:rsidP="004F4C1A">
      <w:pPr>
        <w:pStyle w:val="ListBullet"/>
        <w:numPr>
          <w:ilvl w:val="2"/>
          <w:numId w:val="3"/>
        </w:numPr>
      </w:pPr>
      <w:r>
        <w:t xml:space="preserve">MTTF: Mean time between failures, statistical average a device lasts between failures </w:t>
      </w:r>
    </w:p>
    <w:p w14:paraId="26F0B757" w14:textId="6718C6B7" w:rsidR="004F4C1A" w:rsidRDefault="004F4C1A" w:rsidP="004F4C1A">
      <w:pPr>
        <w:pStyle w:val="ListBullet"/>
        <w:numPr>
          <w:ilvl w:val="2"/>
          <w:numId w:val="3"/>
        </w:numPr>
      </w:pPr>
      <w:r>
        <w:t xml:space="preserve">MTTR: Mean time to failure, statistical average of how long a component lasts, referring to things that will be replaced rather than repaired </w:t>
      </w:r>
    </w:p>
    <w:p w14:paraId="6B15AD85" w14:textId="7D3E4108" w:rsidR="007A163C" w:rsidRDefault="004F4C1A" w:rsidP="007A163C">
      <w:pPr>
        <w:pStyle w:val="ListBullet"/>
        <w:numPr>
          <w:ilvl w:val="2"/>
          <w:numId w:val="3"/>
        </w:numPr>
      </w:pPr>
      <w:r>
        <w:t xml:space="preserve">MTBF: </w:t>
      </w:r>
      <w:r w:rsidR="007A163C">
        <w:t>Mean time to repair</w:t>
      </w:r>
    </w:p>
    <w:p w14:paraId="5851CD43" w14:textId="5F6EDAD9" w:rsidR="007A163C" w:rsidRDefault="007A163C" w:rsidP="00A21EB5">
      <w:pPr>
        <w:pStyle w:val="ListBullet"/>
      </w:pPr>
      <w:r>
        <w:t>Risk Management</w:t>
      </w:r>
      <w:r w:rsidR="00A21EB5">
        <w:t>/Mitigation</w:t>
      </w:r>
      <w:r>
        <w:t xml:space="preserve"> Concepts</w:t>
      </w:r>
    </w:p>
    <w:p w14:paraId="553C58D5" w14:textId="61915236" w:rsidR="007A163C" w:rsidRDefault="007A163C" w:rsidP="007A163C">
      <w:pPr>
        <w:pStyle w:val="ListBullet"/>
        <w:numPr>
          <w:ilvl w:val="2"/>
          <w:numId w:val="3"/>
        </w:numPr>
      </w:pPr>
      <w:r>
        <w:t>Risk Transference by using a hosted provider or insurance company</w:t>
      </w:r>
    </w:p>
    <w:p w14:paraId="0C6917DB" w14:textId="4D6435E2" w:rsidR="007A163C" w:rsidRDefault="007A163C" w:rsidP="007A163C">
      <w:pPr>
        <w:pStyle w:val="ListBullet"/>
        <w:numPr>
          <w:ilvl w:val="2"/>
          <w:numId w:val="3"/>
        </w:numPr>
      </w:pPr>
      <w:r>
        <w:t xml:space="preserve">Risk Acceptance: what is the cost of removing the risk vs. dealing with the issue if/when it occurs “juice isn’t worth the squeeze” </w:t>
      </w:r>
    </w:p>
    <w:p w14:paraId="4F1756A7" w14:textId="7471E3D9" w:rsidR="007A163C" w:rsidRDefault="007A163C" w:rsidP="007A163C">
      <w:pPr>
        <w:pStyle w:val="ListBullet"/>
        <w:numPr>
          <w:ilvl w:val="2"/>
          <w:numId w:val="3"/>
        </w:numPr>
      </w:pPr>
      <w:r>
        <w:t>Risk Mitigation/deterrence</w:t>
      </w:r>
    </w:p>
    <w:p w14:paraId="6628414C" w14:textId="508BED47" w:rsidR="00A21EB5" w:rsidRDefault="007A163C" w:rsidP="00A21EB5">
      <w:pPr>
        <w:pStyle w:val="ListBullet"/>
        <w:numPr>
          <w:ilvl w:val="2"/>
          <w:numId w:val="3"/>
        </w:numPr>
      </w:pPr>
      <w:r>
        <w:lastRenderedPageBreak/>
        <w:t xml:space="preserve">Risk Avoidance: Opting not to do something because the risk is too high </w:t>
      </w:r>
    </w:p>
    <w:p w14:paraId="231AAB17" w14:textId="6EFC595B" w:rsidR="00A21EB5" w:rsidRDefault="00A21EB5" w:rsidP="00A21EB5">
      <w:pPr>
        <w:pStyle w:val="ListBullet"/>
        <w:numPr>
          <w:ilvl w:val="1"/>
          <w:numId w:val="3"/>
        </w:numPr>
      </w:pPr>
      <w:r>
        <w:t xml:space="preserve">Disable (don’t delete) accounts that aren’t in use so you can go back and access their files if necessary </w:t>
      </w:r>
    </w:p>
    <w:p w14:paraId="61FCE5E7" w14:textId="372BE8EF" w:rsidR="00A21EB5" w:rsidRDefault="00A21EB5" w:rsidP="00A21EB5">
      <w:pPr>
        <w:pStyle w:val="ListBullet"/>
        <w:numPr>
          <w:ilvl w:val="1"/>
          <w:numId w:val="3"/>
        </w:numPr>
      </w:pPr>
      <w:r>
        <w:t>Perform Routine Audits</w:t>
      </w:r>
    </w:p>
    <w:p w14:paraId="2A93F86F" w14:textId="437A0AFB" w:rsidR="00A21EB5" w:rsidRDefault="00A21EB5" w:rsidP="00A21EB5">
      <w:pPr>
        <w:pStyle w:val="ListBullet"/>
        <w:numPr>
          <w:ilvl w:val="2"/>
          <w:numId w:val="3"/>
        </w:numPr>
      </w:pPr>
      <w:r>
        <w:t xml:space="preserve">Identify Opportunities to reduce risk </w:t>
      </w:r>
    </w:p>
    <w:p w14:paraId="3C041A4C" w14:textId="7733906F" w:rsidR="00A21EB5" w:rsidRDefault="00A21EB5" w:rsidP="00A21EB5">
      <w:pPr>
        <w:pStyle w:val="ListBullet"/>
        <w:numPr>
          <w:ilvl w:val="3"/>
          <w:numId w:val="3"/>
        </w:numPr>
      </w:pPr>
      <w:r>
        <w:t>Ensure compliance</w:t>
      </w:r>
    </w:p>
    <w:p w14:paraId="1038FC45" w14:textId="5D7EC689" w:rsidR="00A21EB5" w:rsidRDefault="00A21EB5" w:rsidP="00A21EB5">
      <w:pPr>
        <w:pStyle w:val="ListBullet"/>
        <w:numPr>
          <w:ilvl w:val="3"/>
          <w:numId w:val="3"/>
        </w:numPr>
      </w:pPr>
      <w:r>
        <w:t>Identify users with too many rights</w:t>
      </w:r>
    </w:p>
    <w:p w14:paraId="63934C03" w14:textId="20A43547" w:rsidR="00A21EB5" w:rsidRDefault="00A21EB5" w:rsidP="00A21EB5">
      <w:pPr>
        <w:pStyle w:val="ListBullet"/>
        <w:numPr>
          <w:ilvl w:val="3"/>
          <w:numId w:val="3"/>
        </w:numPr>
      </w:pPr>
      <w:r>
        <w:t xml:space="preserve">Identify users who can perform more than one job </w:t>
      </w:r>
    </w:p>
    <w:p w14:paraId="569CAE5F" w14:textId="6D4BCBD4" w:rsidR="00A21EB5" w:rsidRDefault="00A21EB5" w:rsidP="00A21EB5">
      <w:pPr>
        <w:pStyle w:val="ListBullet"/>
        <w:numPr>
          <w:ilvl w:val="1"/>
          <w:numId w:val="3"/>
        </w:numPr>
      </w:pPr>
      <w:r>
        <w:t>Preventing data loss or theft</w:t>
      </w:r>
    </w:p>
    <w:p w14:paraId="0FD77CBA" w14:textId="7BE3D5A3" w:rsidR="00A21EB5" w:rsidRDefault="00A21EB5" w:rsidP="00A21EB5">
      <w:pPr>
        <w:pStyle w:val="ListBullet"/>
        <w:numPr>
          <w:ilvl w:val="2"/>
          <w:numId w:val="3"/>
        </w:numPr>
      </w:pPr>
      <w:r>
        <w:t xml:space="preserve">PII: Personally Identifiable Information </w:t>
      </w:r>
    </w:p>
    <w:p w14:paraId="4E755644" w14:textId="14C3CE37" w:rsidR="00A21EB5" w:rsidRDefault="00A21EB5" w:rsidP="00A21EB5">
      <w:pPr>
        <w:pStyle w:val="ListBullet"/>
        <w:numPr>
          <w:ilvl w:val="2"/>
          <w:numId w:val="3"/>
        </w:numPr>
      </w:pPr>
      <w:r>
        <w:t>Very important to keep safe and make sure it isn’t leaked</w:t>
      </w:r>
    </w:p>
    <w:p w14:paraId="36CADF49" w14:textId="6C3F38AD" w:rsidR="00A21EB5" w:rsidRDefault="00A21EB5" w:rsidP="00A21EB5">
      <w:pPr>
        <w:pStyle w:val="ListBullet"/>
        <w:numPr>
          <w:ilvl w:val="2"/>
          <w:numId w:val="3"/>
        </w:numPr>
      </w:pPr>
      <w:r>
        <w:t>Encrypt data at rest and in transit</w:t>
      </w:r>
    </w:p>
    <w:p w14:paraId="579F8A14" w14:textId="6207FBD3" w:rsidR="00A21EB5" w:rsidRDefault="00A21EB5" w:rsidP="00A21EB5">
      <w:pPr>
        <w:pStyle w:val="ListBullet"/>
        <w:numPr>
          <w:ilvl w:val="3"/>
          <w:numId w:val="3"/>
        </w:numPr>
      </w:pPr>
      <w:r>
        <w:t>VPN</w:t>
      </w:r>
    </w:p>
    <w:p w14:paraId="6754C2FD" w14:textId="03F147BE" w:rsidR="00A21EB5" w:rsidRDefault="00A21EB5" w:rsidP="00A21EB5">
      <w:pPr>
        <w:pStyle w:val="ListBullet"/>
        <w:numPr>
          <w:ilvl w:val="3"/>
          <w:numId w:val="3"/>
        </w:numPr>
      </w:pPr>
      <w:r>
        <w:t>TSL</w:t>
      </w:r>
    </w:p>
    <w:p w14:paraId="5A5A073C" w14:textId="7C294CAF" w:rsidR="00A21EB5" w:rsidRDefault="00A21EB5" w:rsidP="00A21EB5">
      <w:pPr>
        <w:pStyle w:val="ListBullet"/>
        <w:numPr>
          <w:ilvl w:val="1"/>
          <w:numId w:val="3"/>
        </w:numPr>
      </w:pPr>
      <w:r>
        <w:t>Attack Vectors</w:t>
      </w:r>
    </w:p>
    <w:p w14:paraId="576FBD93" w14:textId="7D7B4F2D" w:rsidR="00A21EB5" w:rsidRDefault="00A21EB5" w:rsidP="00A21EB5">
      <w:pPr>
        <w:pStyle w:val="ListBullet"/>
        <w:numPr>
          <w:ilvl w:val="2"/>
          <w:numId w:val="3"/>
        </w:numPr>
      </w:pPr>
      <w:r>
        <w:t>Data can be stolen from a variety of locations</w:t>
      </w:r>
    </w:p>
    <w:p w14:paraId="3A2FFF0F" w14:textId="77777777" w:rsidR="00A21EB5" w:rsidRDefault="00A21EB5" w:rsidP="00A21EB5">
      <w:pPr>
        <w:pStyle w:val="ListBullet"/>
        <w:numPr>
          <w:ilvl w:val="3"/>
          <w:numId w:val="3"/>
        </w:numPr>
      </w:pPr>
      <w:r>
        <w:t xml:space="preserve">Access to a user’s laptop or desktop </w:t>
      </w:r>
    </w:p>
    <w:p w14:paraId="7E9964A9" w14:textId="650EEC97" w:rsidR="00A21EB5" w:rsidRDefault="00A21EB5" w:rsidP="00A21EB5">
      <w:pPr>
        <w:pStyle w:val="ListBullet"/>
        <w:numPr>
          <w:ilvl w:val="3"/>
          <w:numId w:val="3"/>
        </w:numPr>
      </w:pPr>
      <w:r>
        <w:t>Sniffing unencrypted communication</w:t>
      </w:r>
    </w:p>
    <w:p w14:paraId="089736EC" w14:textId="508C76EE" w:rsidR="00A21EB5" w:rsidRDefault="00A21EB5" w:rsidP="00A21EB5">
      <w:pPr>
        <w:pStyle w:val="ListBullet"/>
        <w:numPr>
          <w:ilvl w:val="3"/>
          <w:numId w:val="3"/>
        </w:numPr>
      </w:pPr>
      <w:r>
        <w:t xml:space="preserve">Stealing removable media, smartphones </w:t>
      </w:r>
    </w:p>
    <w:p w14:paraId="37BB7781" w14:textId="250673A0" w:rsidR="00A21EB5" w:rsidRDefault="00A21EB5" w:rsidP="00A21EB5">
      <w:pPr>
        <w:pStyle w:val="ListBullet"/>
        <w:numPr>
          <w:ilvl w:val="1"/>
          <w:numId w:val="3"/>
        </w:numPr>
      </w:pPr>
      <w:r>
        <w:t>Data Loss Prevention tools</w:t>
      </w:r>
    </w:p>
    <w:p w14:paraId="0202A464" w14:textId="739CA20F" w:rsidR="00A21EB5" w:rsidRDefault="00A21EB5" w:rsidP="00A21EB5">
      <w:pPr>
        <w:pStyle w:val="ListBullet"/>
        <w:numPr>
          <w:ilvl w:val="2"/>
          <w:numId w:val="3"/>
        </w:numPr>
      </w:pPr>
      <w:r>
        <w:t>Scan file shares and network traffic of PLL</w:t>
      </w:r>
    </w:p>
    <w:p w14:paraId="5B021AED" w14:textId="05C73A6A" w:rsidR="00A21EB5" w:rsidRDefault="00A21EB5" w:rsidP="00A21EB5">
      <w:pPr>
        <w:pStyle w:val="ListBullet"/>
        <w:numPr>
          <w:ilvl w:val="2"/>
          <w:numId w:val="3"/>
        </w:numPr>
      </w:pPr>
      <w:r>
        <w:t xml:space="preserve">Many </w:t>
      </w:r>
      <w:proofErr w:type="spellStart"/>
      <w:r>
        <w:t>NextGen</w:t>
      </w:r>
      <w:proofErr w:type="spellEnd"/>
      <w:r>
        <w:t xml:space="preserve"> Firewalls have DLP technology built-in </w:t>
      </w:r>
    </w:p>
    <w:p w14:paraId="4718A848" w14:textId="2F98F91F" w:rsidR="00A21EB5" w:rsidRDefault="00A21EB5" w:rsidP="00A21EB5">
      <w:pPr>
        <w:pStyle w:val="ListBullet"/>
        <w:numPr>
          <w:ilvl w:val="2"/>
          <w:numId w:val="3"/>
        </w:numPr>
      </w:pPr>
      <w:r>
        <w:t xml:space="preserve">Software can also be used to scan traffic (emails) and detect use of flash drives </w:t>
      </w:r>
    </w:p>
    <w:p w14:paraId="1A99F7C6" w14:textId="77777777" w:rsidR="00265850" w:rsidRDefault="00265850" w:rsidP="00A21EB5">
      <w:pPr>
        <w:pStyle w:val="ListBullet"/>
        <w:numPr>
          <w:ilvl w:val="2"/>
          <w:numId w:val="3"/>
        </w:numPr>
      </w:pPr>
    </w:p>
    <w:p w14:paraId="1D5E3A08" w14:textId="7CE57C24" w:rsidR="00A21EB5" w:rsidRDefault="00265850" w:rsidP="00265850">
      <w:pPr>
        <w:pStyle w:val="ListBullet"/>
      </w:pPr>
      <w:r>
        <w:lastRenderedPageBreak/>
        <w:t xml:space="preserve">Implementing Basic Forensic Procedures </w:t>
      </w:r>
    </w:p>
    <w:p w14:paraId="304DFF3E" w14:textId="3D1D7D3C" w:rsidR="00265850" w:rsidRDefault="00265850" w:rsidP="00265850">
      <w:pPr>
        <w:pStyle w:val="ListBullet"/>
        <w:numPr>
          <w:ilvl w:val="1"/>
          <w:numId w:val="3"/>
        </w:numPr>
      </w:pPr>
      <w:r>
        <w:t>What is Computer Forensics?</w:t>
      </w:r>
    </w:p>
    <w:p w14:paraId="52B238F2" w14:textId="3DAA6677" w:rsidR="00265850" w:rsidRDefault="00265850" w:rsidP="00265850">
      <w:pPr>
        <w:pStyle w:val="ListBullet"/>
        <w:numPr>
          <w:ilvl w:val="2"/>
          <w:numId w:val="3"/>
        </w:numPr>
      </w:pPr>
      <w:r>
        <w:t>Analysis of digital data</w:t>
      </w:r>
    </w:p>
    <w:p w14:paraId="4D29B13B" w14:textId="4FB4C4D3" w:rsidR="00265850" w:rsidRDefault="00265850" w:rsidP="00265850">
      <w:pPr>
        <w:pStyle w:val="ListBullet"/>
        <w:numPr>
          <w:ilvl w:val="2"/>
          <w:numId w:val="3"/>
        </w:numPr>
      </w:pPr>
      <w:r>
        <w:t xml:space="preserve">Must be done in a predetermined fashion to not tamper with evidence already there accidentally </w:t>
      </w:r>
    </w:p>
    <w:p w14:paraId="64EFAAEA" w14:textId="77777777" w:rsidR="00265850" w:rsidRDefault="00265850" w:rsidP="00265850">
      <w:pPr>
        <w:pStyle w:val="ListBullet"/>
        <w:numPr>
          <w:ilvl w:val="2"/>
          <w:numId w:val="3"/>
        </w:numPr>
      </w:pPr>
    </w:p>
    <w:p w14:paraId="2105E4A9" w14:textId="3C69F934" w:rsidR="00265850" w:rsidRDefault="00265850" w:rsidP="00265850">
      <w:pPr>
        <w:pStyle w:val="ListBullet"/>
        <w:numPr>
          <w:ilvl w:val="1"/>
          <w:numId w:val="3"/>
        </w:numPr>
      </w:pPr>
      <w:r>
        <w:t>Order of Volatility</w:t>
      </w:r>
    </w:p>
    <w:p w14:paraId="488A1BFA" w14:textId="7BAD9DCD" w:rsidR="00265850" w:rsidRDefault="00265850" w:rsidP="00265850">
      <w:pPr>
        <w:pStyle w:val="ListBullet"/>
        <w:numPr>
          <w:ilvl w:val="2"/>
          <w:numId w:val="3"/>
        </w:numPr>
      </w:pPr>
      <w:r>
        <w:t>Computer Evidence is stored in a number of locations</w:t>
      </w:r>
    </w:p>
    <w:p w14:paraId="4A77B649" w14:textId="0445F282" w:rsidR="00265850" w:rsidRDefault="00265850" w:rsidP="00265850">
      <w:pPr>
        <w:pStyle w:val="ListBullet"/>
        <w:numPr>
          <w:ilvl w:val="3"/>
          <w:numId w:val="3"/>
        </w:numPr>
      </w:pPr>
      <w:r>
        <w:t xml:space="preserve">RAM has a short lifespan </w:t>
      </w:r>
    </w:p>
    <w:p w14:paraId="0A751602" w14:textId="5621750F" w:rsidR="00265850" w:rsidRDefault="00265850" w:rsidP="00265850">
      <w:pPr>
        <w:pStyle w:val="ListBullet"/>
        <w:numPr>
          <w:ilvl w:val="3"/>
          <w:numId w:val="3"/>
        </w:numPr>
      </w:pPr>
      <w:r>
        <w:t xml:space="preserve">Magnetic hard disks are more long term and the files live on even after being deleted </w:t>
      </w:r>
    </w:p>
    <w:p w14:paraId="5C94A66D" w14:textId="2AF5BF6C" w:rsidR="00265850" w:rsidRDefault="00265850" w:rsidP="00265850">
      <w:pPr>
        <w:pStyle w:val="ListBullet"/>
        <w:numPr>
          <w:ilvl w:val="3"/>
          <w:numId w:val="3"/>
        </w:numPr>
      </w:pPr>
      <w:r>
        <w:t>Some are long-term, but are irretrievable once deleted (SSD flash drives)</w:t>
      </w:r>
    </w:p>
    <w:p w14:paraId="30BD52E6" w14:textId="23CB86E0" w:rsidR="00265850" w:rsidRDefault="00265850" w:rsidP="00265850">
      <w:pPr>
        <w:pStyle w:val="ListBullet"/>
        <w:numPr>
          <w:ilvl w:val="3"/>
          <w:numId w:val="3"/>
        </w:numPr>
      </w:pPr>
      <w:r>
        <w:t>Data should be gathered based on the life expectancy of the data</w:t>
      </w:r>
    </w:p>
    <w:p w14:paraId="520209DA" w14:textId="5D80B695" w:rsidR="00265850" w:rsidRDefault="00265850" w:rsidP="00265850">
      <w:pPr>
        <w:pStyle w:val="ListBullet"/>
        <w:numPr>
          <w:ilvl w:val="0"/>
          <w:numId w:val="0"/>
        </w:numPr>
        <w:ind w:left="3600"/>
      </w:pPr>
      <w:r>
        <w:t xml:space="preserve">1.CPU, cache and register content </w:t>
      </w:r>
    </w:p>
    <w:p w14:paraId="5514E0E5" w14:textId="091EC658" w:rsidR="00265850" w:rsidRDefault="00265850" w:rsidP="00265850">
      <w:pPr>
        <w:pStyle w:val="ListBullet"/>
        <w:numPr>
          <w:ilvl w:val="0"/>
          <w:numId w:val="6"/>
        </w:numPr>
      </w:pPr>
      <w:r>
        <w:t>Routing table, ARP cache, process table, kernel statistics</w:t>
      </w:r>
    </w:p>
    <w:p w14:paraId="0B1C2FFB" w14:textId="0A206525" w:rsidR="00265850" w:rsidRDefault="00265850" w:rsidP="00265850">
      <w:pPr>
        <w:pStyle w:val="ListBullet"/>
        <w:numPr>
          <w:ilvl w:val="0"/>
          <w:numId w:val="6"/>
        </w:numPr>
      </w:pPr>
      <w:r>
        <w:t xml:space="preserve">Memory </w:t>
      </w:r>
    </w:p>
    <w:p w14:paraId="38BFBD45" w14:textId="7440F0BA" w:rsidR="00265850" w:rsidRDefault="00265850" w:rsidP="00265850">
      <w:pPr>
        <w:pStyle w:val="ListBullet"/>
        <w:numPr>
          <w:ilvl w:val="0"/>
          <w:numId w:val="0"/>
        </w:numPr>
        <w:ind w:left="3600"/>
      </w:pPr>
      <w:r>
        <w:t>4. Temporary file system/ swap space</w:t>
      </w:r>
    </w:p>
    <w:p w14:paraId="7288D652" w14:textId="0CD36969" w:rsidR="00265850" w:rsidRDefault="009E7CEC" w:rsidP="009E7CEC">
      <w:pPr>
        <w:pStyle w:val="ListBullet"/>
        <w:numPr>
          <w:ilvl w:val="0"/>
          <w:numId w:val="0"/>
        </w:numPr>
        <w:ind w:left="3600"/>
      </w:pPr>
      <w:r>
        <w:t xml:space="preserve">5. </w:t>
      </w:r>
      <w:r w:rsidR="00265850">
        <w:t>Data on Hard disk</w:t>
      </w:r>
    </w:p>
    <w:p w14:paraId="759DADCF" w14:textId="44B1653E" w:rsidR="00265850" w:rsidRDefault="00265850" w:rsidP="009E7CEC">
      <w:pPr>
        <w:pStyle w:val="ListBullet"/>
        <w:numPr>
          <w:ilvl w:val="0"/>
          <w:numId w:val="7"/>
        </w:numPr>
      </w:pPr>
      <w:r>
        <w:t>Remotely logged data</w:t>
      </w:r>
    </w:p>
    <w:p w14:paraId="39A9A4E7" w14:textId="3322E899" w:rsidR="00265850" w:rsidRDefault="009E7CEC" w:rsidP="009E7CEC">
      <w:pPr>
        <w:pStyle w:val="ListBullet"/>
        <w:numPr>
          <w:ilvl w:val="0"/>
          <w:numId w:val="0"/>
        </w:numPr>
        <w:ind w:left="3600"/>
      </w:pPr>
      <w:r>
        <w:t xml:space="preserve">7. </w:t>
      </w:r>
      <w:r w:rsidR="00265850">
        <w:t xml:space="preserve">Data contained on archival media </w:t>
      </w:r>
    </w:p>
    <w:p w14:paraId="44D33C84" w14:textId="62604545" w:rsidR="00265850" w:rsidRDefault="00265850" w:rsidP="00265850">
      <w:pPr>
        <w:pStyle w:val="ListBullet"/>
        <w:numPr>
          <w:ilvl w:val="1"/>
          <w:numId w:val="3"/>
        </w:numPr>
      </w:pPr>
      <w:r>
        <w:t>First Responder Best Practices</w:t>
      </w:r>
    </w:p>
    <w:p w14:paraId="224E497A" w14:textId="0C12D120" w:rsidR="009E7CEC" w:rsidRDefault="009E7CEC" w:rsidP="009E7CEC">
      <w:pPr>
        <w:pStyle w:val="ListBullet"/>
        <w:numPr>
          <w:ilvl w:val="2"/>
          <w:numId w:val="3"/>
        </w:numPr>
      </w:pPr>
      <w:r>
        <w:t>Photograph the computer and scene</w:t>
      </w:r>
    </w:p>
    <w:p w14:paraId="48ED6D60" w14:textId="51A61D84" w:rsidR="009E7CEC" w:rsidRDefault="009E7CEC" w:rsidP="009E7CEC">
      <w:pPr>
        <w:pStyle w:val="ListBullet"/>
        <w:numPr>
          <w:ilvl w:val="2"/>
          <w:numId w:val="3"/>
        </w:numPr>
      </w:pPr>
      <w:r>
        <w:t>If the computer is off do not turn it on</w:t>
      </w:r>
    </w:p>
    <w:p w14:paraId="6CC7338E" w14:textId="1DB3E907" w:rsidR="009E7CEC" w:rsidRDefault="009E7CEC" w:rsidP="009E7CEC">
      <w:pPr>
        <w:pStyle w:val="ListBullet"/>
        <w:numPr>
          <w:ilvl w:val="2"/>
          <w:numId w:val="3"/>
        </w:numPr>
      </w:pPr>
      <w:r>
        <w:t>If it is on, don’t turn it off – photograph the screen</w:t>
      </w:r>
    </w:p>
    <w:p w14:paraId="19FF64CC" w14:textId="43FEA7DF" w:rsidR="009E7CEC" w:rsidRDefault="009E7CEC" w:rsidP="009E7CEC">
      <w:pPr>
        <w:pStyle w:val="ListBullet"/>
        <w:numPr>
          <w:ilvl w:val="2"/>
          <w:numId w:val="3"/>
        </w:numPr>
      </w:pPr>
      <w:r>
        <w:lastRenderedPageBreak/>
        <w:t xml:space="preserve">Connect via </w:t>
      </w:r>
      <w:proofErr w:type="spellStart"/>
      <w:r>
        <w:t>usb</w:t>
      </w:r>
      <w:proofErr w:type="spellEnd"/>
      <w:r>
        <w:t xml:space="preserve"> and image the computer (order of volatility) to get an exact duplicate </w:t>
      </w:r>
    </w:p>
    <w:p w14:paraId="2D835F1B" w14:textId="0EB37684" w:rsidR="009E7CEC" w:rsidRDefault="009E7CEC" w:rsidP="009E7CEC">
      <w:pPr>
        <w:pStyle w:val="ListBullet"/>
        <w:numPr>
          <w:ilvl w:val="2"/>
          <w:numId w:val="3"/>
        </w:numPr>
      </w:pPr>
      <w:r>
        <w:t xml:space="preserve">Separate person from the device </w:t>
      </w:r>
    </w:p>
    <w:p w14:paraId="15D65A55" w14:textId="51E697B9" w:rsidR="009E7CEC" w:rsidRDefault="009E7CEC" w:rsidP="009E7CEC">
      <w:pPr>
        <w:pStyle w:val="ListBullet"/>
        <w:numPr>
          <w:ilvl w:val="2"/>
          <w:numId w:val="3"/>
        </w:numPr>
      </w:pPr>
      <w:r>
        <w:t xml:space="preserve">Collect live data -start with RAM image </w:t>
      </w:r>
    </w:p>
    <w:p w14:paraId="16576D73" w14:textId="28B99902" w:rsidR="009E7CEC" w:rsidRDefault="009E7CEC" w:rsidP="009E7CEC">
      <w:pPr>
        <w:pStyle w:val="ListBullet"/>
        <w:numPr>
          <w:ilvl w:val="2"/>
          <w:numId w:val="3"/>
        </w:numPr>
      </w:pPr>
      <w:r>
        <w:t xml:space="preserve">Collect local image of hard </w:t>
      </w:r>
      <w:proofErr w:type="spellStart"/>
      <w:r>
        <w:t>drisk</w:t>
      </w:r>
      <w:proofErr w:type="spellEnd"/>
      <w:r>
        <w:t xml:space="preserve"> using forensic tools: dd.exe, Helix3, </w:t>
      </w:r>
      <w:proofErr w:type="spellStart"/>
      <w:r>
        <w:t>EnCase</w:t>
      </w:r>
      <w:proofErr w:type="spellEnd"/>
      <w:r>
        <w:t xml:space="preserve">, F-Response </w:t>
      </w:r>
    </w:p>
    <w:p w14:paraId="732FB39F" w14:textId="212496A0" w:rsidR="009E7CEC" w:rsidRDefault="009E7CEC" w:rsidP="009E7CEC">
      <w:pPr>
        <w:pStyle w:val="ListBullet"/>
        <w:numPr>
          <w:ilvl w:val="2"/>
          <w:numId w:val="3"/>
        </w:numPr>
      </w:pPr>
      <w:r>
        <w:t>Then remove battery or unplug power chord</w:t>
      </w:r>
    </w:p>
    <w:p w14:paraId="62F5FDAC" w14:textId="3BE277FC" w:rsidR="00265850" w:rsidRDefault="00265850" w:rsidP="00265850">
      <w:pPr>
        <w:pStyle w:val="ListBullet"/>
        <w:numPr>
          <w:ilvl w:val="1"/>
          <w:numId w:val="3"/>
        </w:numPr>
      </w:pPr>
      <w:r>
        <w:t>Capture a System Image</w:t>
      </w:r>
    </w:p>
    <w:p w14:paraId="22F81B0B" w14:textId="77777777" w:rsidR="009E7CEC" w:rsidRDefault="009E7CEC" w:rsidP="009E7CEC">
      <w:pPr>
        <w:pStyle w:val="ListBullet"/>
        <w:numPr>
          <w:ilvl w:val="2"/>
          <w:numId w:val="3"/>
        </w:numPr>
      </w:pPr>
      <w:r>
        <w:t xml:space="preserve">Live USB can be used to boot and write protect target computer (Kali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EnCase</w:t>
      </w:r>
      <w:proofErr w:type="spellEnd"/>
      <w:r>
        <w:t>, access data)</w:t>
      </w:r>
    </w:p>
    <w:p w14:paraId="0FA8BA64" w14:textId="77777777" w:rsidR="009E7CEC" w:rsidRDefault="009E7CEC" w:rsidP="009E7CEC">
      <w:pPr>
        <w:pStyle w:val="ListBullet"/>
        <w:numPr>
          <w:ilvl w:val="2"/>
          <w:numId w:val="3"/>
        </w:numPr>
      </w:pPr>
      <w:r>
        <w:t xml:space="preserve">Make multiple copies of the imaged data and only use copies to perform the investigation and analysis </w:t>
      </w:r>
    </w:p>
    <w:p w14:paraId="7A21E532" w14:textId="47EE7347" w:rsidR="009E7CEC" w:rsidRDefault="009E7CEC" w:rsidP="009E7CEC">
      <w:pPr>
        <w:pStyle w:val="ListBullet"/>
        <w:numPr>
          <w:ilvl w:val="2"/>
          <w:numId w:val="3"/>
        </w:numPr>
      </w:pPr>
      <w:r>
        <w:t>Forensic software will log and timestamp every action taken during the investigation, helps to build a case folder</w:t>
      </w:r>
    </w:p>
    <w:p w14:paraId="1C6C2517" w14:textId="73A33003" w:rsidR="00265850" w:rsidRDefault="00265850" w:rsidP="00265850">
      <w:pPr>
        <w:pStyle w:val="ListBullet"/>
        <w:numPr>
          <w:ilvl w:val="1"/>
          <w:numId w:val="3"/>
        </w:numPr>
      </w:pPr>
      <w:r>
        <w:t>Network Traffic and Logs</w:t>
      </w:r>
    </w:p>
    <w:p w14:paraId="5675D6B4" w14:textId="29CDCF67" w:rsidR="009E7CEC" w:rsidRDefault="000C335F" w:rsidP="009E7CEC">
      <w:pPr>
        <w:pStyle w:val="ListBullet"/>
        <w:numPr>
          <w:ilvl w:val="2"/>
          <w:numId w:val="3"/>
        </w:numPr>
      </w:pPr>
      <w:r>
        <w:t xml:space="preserve">IP addresses can be used to locate the source and destination of an event </w:t>
      </w:r>
    </w:p>
    <w:p w14:paraId="579A6361" w14:textId="48F2D9D9" w:rsidR="000C335F" w:rsidRDefault="000C335F" w:rsidP="009E7CEC">
      <w:pPr>
        <w:pStyle w:val="ListBullet"/>
        <w:numPr>
          <w:ilvl w:val="2"/>
          <w:numId w:val="3"/>
        </w:numPr>
      </w:pPr>
      <w:r>
        <w:t>Logs are generated by a variety of devices</w:t>
      </w:r>
    </w:p>
    <w:p w14:paraId="279C3BC4" w14:textId="6DDE21E1" w:rsidR="000C335F" w:rsidRDefault="000C335F" w:rsidP="000C335F">
      <w:pPr>
        <w:pStyle w:val="ListBullet"/>
        <w:numPr>
          <w:ilvl w:val="3"/>
          <w:numId w:val="3"/>
        </w:numPr>
      </w:pPr>
      <w:r>
        <w:t>Desktops and laptops</w:t>
      </w:r>
    </w:p>
    <w:p w14:paraId="7DC6B3D0" w14:textId="71543264" w:rsidR="000C335F" w:rsidRDefault="000C335F" w:rsidP="000C335F">
      <w:pPr>
        <w:pStyle w:val="ListBullet"/>
        <w:numPr>
          <w:ilvl w:val="3"/>
          <w:numId w:val="3"/>
        </w:numPr>
      </w:pPr>
      <w:r>
        <w:t>Shows when files were accessed, who was logged on when, what changes were made</w:t>
      </w:r>
    </w:p>
    <w:p w14:paraId="461E0B8E" w14:textId="5B3F7088" w:rsidR="000C335F" w:rsidRDefault="000C335F" w:rsidP="000C335F">
      <w:pPr>
        <w:pStyle w:val="ListBullet"/>
        <w:numPr>
          <w:ilvl w:val="3"/>
          <w:numId w:val="3"/>
        </w:numPr>
      </w:pPr>
      <w:r>
        <w:t>Routers, switches, firewalls create log files</w:t>
      </w:r>
    </w:p>
    <w:p w14:paraId="3034263D" w14:textId="45484ED9" w:rsidR="000C335F" w:rsidRDefault="000C335F" w:rsidP="000C335F">
      <w:pPr>
        <w:pStyle w:val="ListBullet"/>
        <w:numPr>
          <w:ilvl w:val="3"/>
          <w:numId w:val="3"/>
        </w:numPr>
      </w:pPr>
      <w:r>
        <w:t xml:space="preserve">Smart phones and gaming consoles </w:t>
      </w:r>
    </w:p>
    <w:p w14:paraId="45081013" w14:textId="009B3637" w:rsidR="000C335F" w:rsidRDefault="00265850" w:rsidP="000C335F">
      <w:pPr>
        <w:pStyle w:val="ListBullet"/>
        <w:numPr>
          <w:ilvl w:val="1"/>
          <w:numId w:val="3"/>
        </w:numPr>
      </w:pPr>
      <w:r>
        <w:t>Capture Video</w:t>
      </w:r>
    </w:p>
    <w:p w14:paraId="331FF280" w14:textId="66D95AF6" w:rsidR="00265850" w:rsidRDefault="00265850" w:rsidP="00265850">
      <w:pPr>
        <w:pStyle w:val="ListBullet"/>
        <w:numPr>
          <w:ilvl w:val="1"/>
          <w:numId w:val="3"/>
        </w:numPr>
      </w:pPr>
      <w:r>
        <w:t>Record Time Offset</w:t>
      </w:r>
    </w:p>
    <w:p w14:paraId="3B83805C" w14:textId="00F29AE7" w:rsidR="000C335F" w:rsidRDefault="000C335F" w:rsidP="000C335F">
      <w:pPr>
        <w:pStyle w:val="ListBullet"/>
        <w:numPr>
          <w:ilvl w:val="2"/>
          <w:numId w:val="3"/>
        </w:numPr>
      </w:pPr>
      <w:r>
        <w:t xml:space="preserve">Must ensure time offset is recorded so event correlation can be properly documented </w:t>
      </w:r>
    </w:p>
    <w:p w14:paraId="319381E8" w14:textId="0798C8A9" w:rsidR="000C335F" w:rsidRDefault="000C335F" w:rsidP="000C335F">
      <w:pPr>
        <w:pStyle w:val="ListBullet"/>
        <w:numPr>
          <w:ilvl w:val="2"/>
          <w:numId w:val="3"/>
        </w:numPr>
      </w:pPr>
      <w:r>
        <w:lastRenderedPageBreak/>
        <w:t xml:space="preserve">When analyzing data, logs, </w:t>
      </w:r>
      <w:proofErr w:type="spellStart"/>
      <w:r>
        <w:t>syslogs</w:t>
      </w:r>
      <w:proofErr w:type="spellEnd"/>
      <w:r>
        <w:t xml:space="preserve">, configuration files and other evidence, be sure to record the offset from UTC (coordinated universal time) </w:t>
      </w:r>
    </w:p>
    <w:p w14:paraId="31D18D1B" w14:textId="38084E5B" w:rsidR="00265850" w:rsidRDefault="00265850" w:rsidP="00265850">
      <w:pPr>
        <w:pStyle w:val="ListBullet"/>
        <w:numPr>
          <w:ilvl w:val="1"/>
          <w:numId w:val="3"/>
        </w:numPr>
      </w:pPr>
      <w:r>
        <w:t>Take Hashes</w:t>
      </w:r>
    </w:p>
    <w:p w14:paraId="31B2C20A" w14:textId="29E78372" w:rsidR="000C335F" w:rsidRDefault="000C335F" w:rsidP="000C335F">
      <w:pPr>
        <w:pStyle w:val="ListBullet"/>
        <w:numPr>
          <w:ilvl w:val="2"/>
          <w:numId w:val="3"/>
        </w:numPr>
      </w:pPr>
      <w:r>
        <w:t>Hash is taken prior to imaging</w:t>
      </w:r>
    </w:p>
    <w:p w14:paraId="31AA6EF4" w14:textId="6F3FEBDC" w:rsidR="000C335F" w:rsidRDefault="000C335F" w:rsidP="000C335F">
      <w:pPr>
        <w:pStyle w:val="ListBullet"/>
        <w:numPr>
          <w:ilvl w:val="2"/>
          <w:numId w:val="3"/>
        </w:numPr>
      </w:pPr>
      <w:r>
        <w:t xml:space="preserve">Hash is taken again on the resultant image file to confirm that they are both identical </w:t>
      </w:r>
    </w:p>
    <w:p w14:paraId="3BC1EFB0" w14:textId="2037EABD" w:rsidR="00265850" w:rsidRDefault="00265850" w:rsidP="00265850">
      <w:pPr>
        <w:pStyle w:val="ListBullet"/>
        <w:numPr>
          <w:ilvl w:val="1"/>
          <w:numId w:val="3"/>
        </w:numPr>
      </w:pPr>
      <w:r>
        <w:t>Screenshots</w:t>
      </w:r>
    </w:p>
    <w:p w14:paraId="1C350644" w14:textId="31DD811A" w:rsidR="00830B78" w:rsidRDefault="00830B78" w:rsidP="00830B78">
      <w:pPr>
        <w:pStyle w:val="ListBullet"/>
        <w:numPr>
          <w:ilvl w:val="2"/>
          <w:numId w:val="3"/>
        </w:numPr>
      </w:pPr>
      <w:r>
        <w:t>If you can’t do the other back up methods, taking screen shots is a good last ditch effort</w:t>
      </w:r>
    </w:p>
    <w:p w14:paraId="19AE8941" w14:textId="6E016B95" w:rsidR="00830B78" w:rsidRDefault="00830B78" w:rsidP="00830B78">
      <w:pPr>
        <w:pStyle w:val="ListBullet"/>
        <w:numPr>
          <w:ilvl w:val="2"/>
          <w:numId w:val="3"/>
        </w:numPr>
      </w:pPr>
      <w:proofErr w:type="spellStart"/>
      <w:r>
        <w:t>Snagit</w:t>
      </w:r>
      <w:proofErr w:type="spellEnd"/>
    </w:p>
    <w:p w14:paraId="4259A3E7" w14:textId="5EE2BFD3" w:rsidR="00265850" w:rsidRDefault="00265850" w:rsidP="00265850">
      <w:pPr>
        <w:pStyle w:val="ListBullet"/>
        <w:numPr>
          <w:ilvl w:val="1"/>
          <w:numId w:val="3"/>
        </w:numPr>
      </w:pPr>
      <w:r>
        <w:t xml:space="preserve">Witnesses </w:t>
      </w:r>
    </w:p>
    <w:p w14:paraId="3BE5E109" w14:textId="73123901" w:rsidR="00830B78" w:rsidRDefault="00830B78" w:rsidP="00830B78">
      <w:pPr>
        <w:pStyle w:val="ListBullet"/>
        <w:numPr>
          <w:ilvl w:val="2"/>
          <w:numId w:val="3"/>
        </w:numPr>
      </w:pPr>
      <w:r>
        <w:t xml:space="preserve">Witness accounts can be crucial to an investigation </w:t>
      </w:r>
    </w:p>
    <w:p w14:paraId="2E7B6EE8" w14:textId="271C4B6D" w:rsidR="00830B78" w:rsidRDefault="00830B78" w:rsidP="00830B78">
      <w:pPr>
        <w:pStyle w:val="ListBullet"/>
        <w:numPr>
          <w:ilvl w:val="2"/>
          <w:numId w:val="3"/>
        </w:numPr>
      </w:pPr>
      <w:r>
        <w:t xml:space="preserve">When taking statements document date time, what else was going on, who else was there, equipment present, etc. </w:t>
      </w:r>
    </w:p>
    <w:p w14:paraId="33454918" w14:textId="2CD19635" w:rsidR="00265850" w:rsidRDefault="00265850" w:rsidP="00265850">
      <w:pPr>
        <w:pStyle w:val="ListBullet"/>
        <w:numPr>
          <w:ilvl w:val="1"/>
          <w:numId w:val="3"/>
        </w:numPr>
      </w:pPr>
      <w:r>
        <w:t>Tracking man hours and Expense</w:t>
      </w:r>
    </w:p>
    <w:p w14:paraId="7F7C389B" w14:textId="3E2456F3" w:rsidR="00830B78" w:rsidRDefault="00830B78" w:rsidP="00830B78">
      <w:pPr>
        <w:pStyle w:val="ListBullet"/>
        <w:numPr>
          <w:ilvl w:val="2"/>
          <w:numId w:val="3"/>
        </w:numPr>
      </w:pPr>
      <w:r>
        <w:t>Many companies base next year’s budget off of the current year’s budget</w:t>
      </w:r>
    </w:p>
    <w:p w14:paraId="42084F47" w14:textId="55734754" w:rsidR="00830B78" w:rsidRDefault="00830B78" w:rsidP="00830B78">
      <w:pPr>
        <w:pStyle w:val="ListBullet"/>
        <w:numPr>
          <w:ilvl w:val="2"/>
          <w:numId w:val="3"/>
        </w:numPr>
      </w:pPr>
      <w:r>
        <w:t xml:space="preserve">Why it is important to track man hours accurately </w:t>
      </w:r>
    </w:p>
    <w:p w14:paraId="19E08EA8" w14:textId="018EAE5C" w:rsidR="00265850" w:rsidRDefault="00265850" w:rsidP="00265850">
      <w:pPr>
        <w:pStyle w:val="ListBullet"/>
        <w:numPr>
          <w:ilvl w:val="1"/>
          <w:numId w:val="3"/>
        </w:numPr>
      </w:pPr>
      <w:r>
        <w:t>Chain of Custody</w:t>
      </w:r>
    </w:p>
    <w:p w14:paraId="59C3BBF6" w14:textId="68C6C2DA" w:rsidR="00830B78" w:rsidRDefault="00830B78" w:rsidP="00830B78">
      <w:pPr>
        <w:pStyle w:val="ListBullet"/>
        <w:numPr>
          <w:ilvl w:val="2"/>
          <w:numId w:val="3"/>
        </w:numPr>
      </w:pPr>
      <w:r>
        <w:t xml:space="preserve">No gaps in the chain of custody (can destroy a case) </w:t>
      </w:r>
    </w:p>
    <w:p w14:paraId="2C2E0C00" w14:textId="3F733729" w:rsidR="00830B78" w:rsidRDefault="00830B78" w:rsidP="00830B78">
      <w:pPr>
        <w:pStyle w:val="ListBullet"/>
        <w:numPr>
          <w:ilvl w:val="2"/>
          <w:numId w:val="3"/>
        </w:numPr>
      </w:pPr>
      <w:r>
        <w:t xml:space="preserve">Must document who interacts with what evidence and when </w:t>
      </w:r>
    </w:p>
    <w:p w14:paraId="4217F0E4" w14:textId="5FEF70EC" w:rsidR="00830B78" w:rsidRDefault="00830B78" w:rsidP="00830B78">
      <w:pPr>
        <w:pStyle w:val="ListBullet"/>
        <w:numPr>
          <w:ilvl w:val="2"/>
          <w:numId w:val="3"/>
        </w:numPr>
      </w:pPr>
      <w:r>
        <w:t xml:space="preserve">Custody logs should accompany each piece of evidence </w:t>
      </w:r>
    </w:p>
    <w:p w14:paraId="7FCBE64C" w14:textId="0A3EB51F" w:rsidR="00830B78" w:rsidRDefault="00830B78" w:rsidP="00830B78">
      <w:pPr>
        <w:pStyle w:val="ListBullet"/>
        <w:numPr>
          <w:ilvl w:val="3"/>
          <w:numId w:val="3"/>
        </w:numPr>
      </w:pPr>
      <w:r>
        <w:t>Date time location</w:t>
      </w:r>
    </w:p>
    <w:p w14:paraId="22B72C52" w14:textId="3C1A540D" w:rsidR="00830B78" w:rsidRDefault="00830B78" w:rsidP="00830B78">
      <w:pPr>
        <w:pStyle w:val="ListBullet"/>
        <w:numPr>
          <w:ilvl w:val="3"/>
          <w:numId w:val="3"/>
        </w:numPr>
      </w:pPr>
      <w:r>
        <w:t>Person checking in/ checking out</w:t>
      </w:r>
    </w:p>
    <w:p w14:paraId="591746AC" w14:textId="23BD4201" w:rsidR="00830B78" w:rsidRDefault="00830B78" w:rsidP="00830B78">
      <w:pPr>
        <w:pStyle w:val="ListBullet"/>
        <w:numPr>
          <w:ilvl w:val="3"/>
          <w:numId w:val="3"/>
        </w:numPr>
      </w:pPr>
      <w:r>
        <w:t>Seals /tags on evidence bags</w:t>
      </w:r>
    </w:p>
    <w:p w14:paraId="01D73D90" w14:textId="4794968E" w:rsidR="00265850" w:rsidRDefault="00265850" w:rsidP="00265850">
      <w:pPr>
        <w:pStyle w:val="ListBullet"/>
        <w:numPr>
          <w:ilvl w:val="1"/>
          <w:numId w:val="3"/>
        </w:numPr>
      </w:pPr>
      <w:r>
        <w:lastRenderedPageBreak/>
        <w:t xml:space="preserve">Big Data Analysis </w:t>
      </w:r>
    </w:p>
    <w:p w14:paraId="615382AA" w14:textId="6A32F7E3" w:rsidR="00DA59F4" w:rsidRDefault="00DA59F4" w:rsidP="00DA59F4">
      <w:pPr>
        <w:pStyle w:val="ListBullet"/>
        <w:numPr>
          <w:ilvl w:val="2"/>
          <w:numId w:val="3"/>
        </w:numPr>
      </w:pPr>
      <w:r>
        <w:t>Unstructured data can be parsed and find connections and correlations</w:t>
      </w:r>
    </w:p>
    <w:p w14:paraId="405CA525" w14:textId="612BAA72" w:rsidR="00DA59F4" w:rsidRDefault="00DA59F4" w:rsidP="00DA59F4">
      <w:pPr>
        <w:pStyle w:val="ListBullet"/>
        <w:numPr>
          <w:ilvl w:val="2"/>
          <w:numId w:val="3"/>
        </w:numPr>
      </w:pPr>
      <w:r>
        <w:t xml:space="preserve">Can also be used to make trends and predictions based on real-time or historical data. </w:t>
      </w:r>
    </w:p>
    <w:p w14:paraId="6336D1FF" w14:textId="250FE7AB" w:rsidR="00DA59F4" w:rsidRDefault="00905AF5" w:rsidP="00905AF5">
      <w:pPr>
        <w:pStyle w:val="ListBullet"/>
      </w:pPr>
      <w:r>
        <w:t>Incident Response Concepts</w:t>
      </w:r>
    </w:p>
    <w:p w14:paraId="6E374CAE" w14:textId="5A73E860" w:rsidR="00905AF5" w:rsidRDefault="00905AF5" w:rsidP="00905AF5">
      <w:pPr>
        <w:pStyle w:val="ListBullet"/>
        <w:numPr>
          <w:ilvl w:val="1"/>
          <w:numId w:val="3"/>
        </w:numPr>
      </w:pPr>
      <w:r>
        <w:t>Incident Preparation</w:t>
      </w:r>
    </w:p>
    <w:p w14:paraId="2BA68637" w14:textId="170701A3" w:rsidR="00905AF5" w:rsidRDefault="00905AF5" w:rsidP="00905AF5">
      <w:pPr>
        <w:pStyle w:val="ListBullet"/>
        <w:numPr>
          <w:ilvl w:val="2"/>
          <w:numId w:val="3"/>
        </w:numPr>
      </w:pPr>
      <w:r>
        <w:t>Identify issues (to work on most critical issues first)</w:t>
      </w:r>
    </w:p>
    <w:p w14:paraId="721951D1" w14:textId="1C7DB514" w:rsidR="00905AF5" w:rsidRDefault="00905AF5" w:rsidP="00905AF5">
      <w:pPr>
        <w:pStyle w:val="ListBullet"/>
        <w:numPr>
          <w:ilvl w:val="2"/>
          <w:numId w:val="3"/>
        </w:numPr>
      </w:pPr>
      <w:r>
        <w:t xml:space="preserve">Patch, upgrade, or bring new systems online </w:t>
      </w:r>
    </w:p>
    <w:p w14:paraId="1D989443" w14:textId="4EF61C74" w:rsidR="00905AF5" w:rsidRDefault="00905AF5" w:rsidP="00905AF5">
      <w:pPr>
        <w:pStyle w:val="ListBullet"/>
        <w:numPr>
          <w:ilvl w:val="2"/>
          <w:numId w:val="3"/>
        </w:numPr>
      </w:pPr>
      <w:r>
        <w:t>Document process and steps taken for future use</w:t>
      </w:r>
    </w:p>
    <w:p w14:paraId="52AE7983" w14:textId="6DFF153A" w:rsidR="00905AF5" w:rsidRDefault="00905AF5" w:rsidP="00905AF5">
      <w:pPr>
        <w:pStyle w:val="ListBullet"/>
        <w:numPr>
          <w:ilvl w:val="2"/>
          <w:numId w:val="3"/>
        </w:numPr>
      </w:pPr>
      <w:r>
        <w:t xml:space="preserve">Use NIST Computer Security Incident Handling guide </w:t>
      </w:r>
    </w:p>
    <w:p w14:paraId="6DDE51BF" w14:textId="6E2FE031" w:rsidR="00905AF5" w:rsidRDefault="00905AF5" w:rsidP="00905AF5">
      <w:pPr>
        <w:pStyle w:val="ListBullet"/>
        <w:numPr>
          <w:ilvl w:val="2"/>
          <w:numId w:val="3"/>
        </w:numPr>
      </w:pPr>
      <w:r>
        <w:t xml:space="preserve">Set up contingency plans for communication (if email goes down, move to text or calling, etc.) </w:t>
      </w:r>
    </w:p>
    <w:p w14:paraId="3DB8AC9D" w14:textId="261442A1" w:rsidR="00905AF5" w:rsidRDefault="00905AF5" w:rsidP="00905AF5">
      <w:pPr>
        <w:pStyle w:val="ListBullet"/>
        <w:numPr>
          <w:ilvl w:val="2"/>
          <w:numId w:val="3"/>
        </w:numPr>
      </w:pPr>
      <w:r>
        <w:t xml:space="preserve">Clear definition of roles responsibilities </w:t>
      </w:r>
    </w:p>
    <w:p w14:paraId="3EEA8F5E" w14:textId="4D270C81" w:rsidR="00905AF5" w:rsidRDefault="00905AF5" w:rsidP="00905AF5">
      <w:pPr>
        <w:pStyle w:val="ListBullet"/>
        <w:numPr>
          <w:ilvl w:val="1"/>
          <w:numId w:val="3"/>
        </w:numPr>
      </w:pPr>
      <w:r>
        <w:t>Incident Identification</w:t>
      </w:r>
    </w:p>
    <w:p w14:paraId="6E178BD3" w14:textId="7104CC15" w:rsidR="00C73E89" w:rsidRDefault="00C73E89" w:rsidP="00C73E89">
      <w:pPr>
        <w:pStyle w:val="ListBullet"/>
        <w:numPr>
          <w:ilvl w:val="2"/>
          <w:numId w:val="3"/>
        </w:numPr>
      </w:pPr>
      <w:r>
        <w:t xml:space="preserve">Identify where or who the attack is coming from </w:t>
      </w:r>
    </w:p>
    <w:p w14:paraId="60162E0C" w14:textId="537455A2" w:rsidR="00C73E89" w:rsidRDefault="00C73E89" w:rsidP="00C73E89">
      <w:pPr>
        <w:pStyle w:val="ListBullet"/>
        <w:numPr>
          <w:ilvl w:val="2"/>
          <w:numId w:val="3"/>
        </w:numPr>
      </w:pPr>
      <w:r>
        <w:t xml:space="preserve">Figure out true threats vs. anomalies </w:t>
      </w:r>
    </w:p>
    <w:p w14:paraId="3105FE79" w14:textId="6C1F6539" w:rsidR="00C73E89" w:rsidRDefault="00C73E89" w:rsidP="00C73E89">
      <w:pPr>
        <w:pStyle w:val="ListBullet"/>
        <w:numPr>
          <w:ilvl w:val="3"/>
          <w:numId w:val="3"/>
        </w:numPr>
      </w:pPr>
      <w:r>
        <w:t>Limiting false positives and focus on true events</w:t>
      </w:r>
    </w:p>
    <w:p w14:paraId="0B7B1F24" w14:textId="5145A284" w:rsidR="00C73E89" w:rsidRDefault="00C73E89" w:rsidP="00C73E89">
      <w:pPr>
        <w:pStyle w:val="ListBullet"/>
        <w:numPr>
          <w:ilvl w:val="2"/>
          <w:numId w:val="3"/>
        </w:numPr>
      </w:pPr>
      <w:r>
        <w:t xml:space="preserve">Implement IPS/IDS and Big Data analysis tools </w:t>
      </w:r>
    </w:p>
    <w:p w14:paraId="39EADD48" w14:textId="714341CF" w:rsidR="00905AF5" w:rsidRDefault="00905AF5" w:rsidP="00905AF5">
      <w:pPr>
        <w:pStyle w:val="ListBullet"/>
        <w:numPr>
          <w:ilvl w:val="1"/>
          <w:numId w:val="3"/>
        </w:numPr>
      </w:pPr>
      <w:r>
        <w:t>Incident Response</w:t>
      </w:r>
    </w:p>
    <w:p w14:paraId="3C4089E7" w14:textId="26E9A01D" w:rsidR="00C73E89" w:rsidRDefault="00C73E89" w:rsidP="00C73E89">
      <w:pPr>
        <w:pStyle w:val="ListBullet"/>
        <w:numPr>
          <w:ilvl w:val="2"/>
          <w:numId w:val="3"/>
        </w:numPr>
      </w:pPr>
      <w:r>
        <w:t xml:space="preserve">Make sure systems are patched and up to date </w:t>
      </w:r>
    </w:p>
    <w:p w14:paraId="4012656D" w14:textId="7FC81DA9" w:rsidR="00905AF5" w:rsidRDefault="00905AF5" w:rsidP="00905AF5">
      <w:pPr>
        <w:pStyle w:val="ListBullet"/>
        <w:numPr>
          <w:ilvl w:val="1"/>
          <w:numId w:val="3"/>
        </w:numPr>
      </w:pPr>
      <w:r>
        <w:t>Incident Notification and Escalation</w:t>
      </w:r>
    </w:p>
    <w:p w14:paraId="3B26C6CB" w14:textId="3A7D50C0" w:rsidR="00C73E89" w:rsidRDefault="00B879A9" w:rsidP="00C73E89">
      <w:pPr>
        <w:pStyle w:val="ListBullet"/>
        <w:numPr>
          <w:ilvl w:val="2"/>
          <w:numId w:val="3"/>
        </w:numPr>
      </w:pPr>
      <w:r>
        <w:t>Quickly</w:t>
      </w:r>
      <w:r w:rsidR="00C73E89">
        <w:t xml:space="preserve"> assess and triage as appropriate</w:t>
      </w:r>
    </w:p>
    <w:p w14:paraId="60EBA78A" w14:textId="288EF2B4" w:rsidR="00C73E89" w:rsidRDefault="00C73E89" w:rsidP="00C73E89">
      <w:pPr>
        <w:pStyle w:val="ListBullet"/>
        <w:numPr>
          <w:ilvl w:val="2"/>
          <w:numId w:val="3"/>
        </w:numPr>
      </w:pPr>
      <w:r>
        <w:t>Determine who needs to be notified</w:t>
      </w:r>
    </w:p>
    <w:p w14:paraId="0F019A77" w14:textId="06276662" w:rsidR="00C73E89" w:rsidRDefault="00C73E89" w:rsidP="00C73E89">
      <w:pPr>
        <w:pStyle w:val="ListBullet"/>
        <w:numPr>
          <w:ilvl w:val="3"/>
          <w:numId w:val="3"/>
        </w:numPr>
      </w:pPr>
      <w:r>
        <w:t>Security teams</w:t>
      </w:r>
    </w:p>
    <w:p w14:paraId="12F5FA3F" w14:textId="35DEE10E" w:rsidR="00C73E89" w:rsidRDefault="00C73E89" w:rsidP="00C73E89">
      <w:pPr>
        <w:pStyle w:val="ListBullet"/>
        <w:numPr>
          <w:ilvl w:val="3"/>
          <w:numId w:val="3"/>
        </w:numPr>
      </w:pPr>
      <w:r>
        <w:t>CIO/CISO</w:t>
      </w:r>
    </w:p>
    <w:p w14:paraId="426CA3F0" w14:textId="0A97A5C4" w:rsidR="00C73E89" w:rsidRDefault="00C73E89" w:rsidP="00C73E89">
      <w:pPr>
        <w:pStyle w:val="ListBullet"/>
        <w:numPr>
          <w:ilvl w:val="3"/>
          <w:numId w:val="3"/>
        </w:numPr>
      </w:pPr>
      <w:r>
        <w:lastRenderedPageBreak/>
        <w:t>Human Resources, Public Information Office or Public Affairs</w:t>
      </w:r>
    </w:p>
    <w:p w14:paraId="76BF02C7" w14:textId="72AF9B5F" w:rsidR="00C73E89" w:rsidRDefault="00C73E89" w:rsidP="00C73E89">
      <w:pPr>
        <w:pStyle w:val="ListBullet"/>
        <w:numPr>
          <w:ilvl w:val="3"/>
          <w:numId w:val="3"/>
        </w:numPr>
      </w:pPr>
      <w:r>
        <w:t>Legal Teams</w:t>
      </w:r>
    </w:p>
    <w:p w14:paraId="7B954320" w14:textId="786CC0A0" w:rsidR="00C73E89" w:rsidRDefault="00C73E89" w:rsidP="00C73E89">
      <w:pPr>
        <w:pStyle w:val="ListBullet"/>
        <w:numPr>
          <w:ilvl w:val="3"/>
          <w:numId w:val="3"/>
        </w:numPr>
      </w:pPr>
      <w:r>
        <w:t xml:space="preserve">Social Media teams </w:t>
      </w:r>
    </w:p>
    <w:p w14:paraId="67C44555" w14:textId="570BE0F4" w:rsidR="00C73E89" w:rsidRDefault="00905AF5" w:rsidP="009E0563">
      <w:pPr>
        <w:pStyle w:val="ListBullet"/>
        <w:numPr>
          <w:ilvl w:val="1"/>
          <w:numId w:val="3"/>
        </w:numPr>
      </w:pPr>
      <w:r>
        <w:t>Incident Mitigation and Isolation</w:t>
      </w:r>
    </w:p>
    <w:p w14:paraId="21E9735B" w14:textId="49948621" w:rsidR="00905AF5" w:rsidRDefault="00905AF5" w:rsidP="00905AF5">
      <w:pPr>
        <w:pStyle w:val="ListBullet"/>
        <w:numPr>
          <w:ilvl w:val="1"/>
          <w:numId w:val="3"/>
        </w:numPr>
      </w:pPr>
      <w:r>
        <w:t>Lessons Learned</w:t>
      </w:r>
    </w:p>
    <w:p w14:paraId="4D16F551" w14:textId="77777777" w:rsidR="009E0563" w:rsidRDefault="009E0563" w:rsidP="009E0563">
      <w:pPr>
        <w:pStyle w:val="ListBullet"/>
        <w:numPr>
          <w:ilvl w:val="2"/>
          <w:numId w:val="3"/>
        </w:numPr>
      </w:pPr>
      <w:r>
        <w:t>Post Incident Review with everyone involved in an incident</w:t>
      </w:r>
    </w:p>
    <w:p w14:paraId="04CE0C94" w14:textId="77777777" w:rsidR="009E0563" w:rsidRDefault="009E0563" w:rsidP="009E0563">
      <w:pPr>
        <w:pStyle w:val="ListBullet"/>
        <w:numPr>
          <w:ilvl w:val="2"/>
          <w:numId w:val="3"/>
        </w:numPr>
      </w:pPr>
      <w:r>
        <w:t>Document what happened, what steps were taken, and outcome</w:t>
      </w:r>
    </w:p>
    <w:p w14:paraId="6FC54FAC" w14:textId="77777777" w:rsidR="009E0563" w:rsidRDefault="009E0563" w:rsidP="009E0563">
      <w:pPr>
        <w:pStyle w:val="ListBullet"/>
        <w:numPr>
          <w:ilvl w:val="2"/>
          <w:numId w:val="3"/>
        </w:numPr>
      </w:pPr>
      <w:r>
        <w:t>Knowledge sharing between departments</w:t>
      </w:r>
    </w:p>
    <w:p w14:paraId="61EA75C8" w14:textId="6CD56990" w:rsidR="009E0563" w:rsidRDefault="009E0563" w:rsidP="009E0563">
      <w:pPr>
        <w:pStyle w:val="ListBullet"/>
        <w:numPr>
          <w:ilvl w:val="2"/>
          <w:numId w:val="3"/>
        </w:numPr>
      </w:pPr>
      <w:r>
        <w:t xml:space="preserve">Identify areas for improvement </w:t>
      </w:r>
    </w:p>
    <w:p w14:paraId="6E715019" w14:textId="5C881661" w:rsidR="00905AF5" w:rsidRDefault="00905AF5" w:rsidP="00905AF5">
      <w:pPr>
        <w:pStyle w:val="ListBullet"/>
        <w:numPr>
          <w:ilvl w:val="1"/>
          <w:numId w:val="3"/>
        </w:numPr>
      </w:pPr>
      <w:r>
        <w:t>Incident Reporting</w:t>
      </w:r>
    </w:p>
    <w:p w14:paraId="6BCF72E8" w14:textId="588C754E" w:rsidR="009E0563" w:rsidRDefault="009E0563" w:rsidP="009E0563">
      <w:pPr>
        <w:pStyle w:val="ListBullet"/>
        <w:numPr>
          <w:ilvl w:val="2"/>
          <w:numId w:val="3"/>
        </w:numPr>
      </w:pPr>
      <w:r>
        <w:t xml:space="preserve">Keep logs of actions taken as they occur </w:t>
      </w:r>
    </w:p>
    <w:p w14:paraId="1F7D07F5" w14:textId="6BBE3155" w:rsidR="009E0563" w:rsidRDefault="009E0563" w:rsidP="009E0563">
      <w:pPr>
        <w:pStyle w:val="ListBullet"/>
        <w:numPr>
          <w:ilvl w:val="2"/>
          <w:numId w:val="3"/>
        </w:numPr>
      </w:pPr>
      <w:r>
        <w:t>Keep documents objective and fact based</w:t>
      </w:r>
    </w:p>
    <w:p w14:paraId="272CD567" w14:textId="4C4FE02C" w:rsidR="00905AF5" w:rsidRDefault="00905AF5" w:rsidP="00905AF5">
      <w:pPr>
        <w:pStyle w:val="ListBullet"/>
        <w:numPr>
          <w:ilvl w:val="1"/>
          <w:numId w:val="3"/>
        </w:numPr>
      </w:pPr>
      <w:r>
        <w:t>Recovery and Reconstitution Procedures</w:t>
      </w:r>
    </w:p>
    <w:p w14:paraId="2F57E1A2" w14:textId="29EC3C50" w:rsidR="009E0563" w:rsidRDefault="009E0563" w:rsidP="009E0563">
      <w:pPr>
        <w:pStyle w:val="ListBullet"/>
        <w:numPr>
          <w:ilvl w:val="2"/>
          <w:numId w:val="3"/>
        </w:numPr>
      </w:pPr>
      <w:r>
        <w:t xml:space="preserve">What needs to be recovered, might not want to back up from infected files </w:t>
      </w:r>
    </w:p>
    <w:p w14:paraId="5F336F71" w14:textId="66B53D85" w:rsidR="009E0563" w:rsidRDefault="0078426C" w:rsidP="0078426C">
      <w:pPr>
        <w:pStyle w:val="ListBullet"/>
        <w:numPr>
          <w:ilvl w:val="2"/>
          <w:numId w:val="3"/>
        </w:numPr>
      </w:pPr>
      <w:r>
        <w:t xml:space="preserve">Might be best to build </w:t>
      </w:r>
      <w:r w:rsidR="009E0563">
        <w:t xml:space="preserve">from scratch </w:t>
      </w:r>
    </w:p>
    <w:p w14:paraId="670B9BA3" w14:textId="0F9042A8" w:rsidR="00905AF5" w:rsidRDefault="00905AF5" w:rsidP="00905AF5">
      <w:pPr>
        <w:pStyle w:val="ListBullet"/>
        <w:numPr>
          <w:ilvl w:val="1"/>
          <w:numId w:val="3"/>
        </w:numPr>
      </w:pPr>
      <w:r>
        <w:t>First Responder</w:t>
      </w:r>
    </w:p>
    <w:p w14:paraId="2C59E3F3" w14:textId="6D768713" w:rsidR="0078426C" w:rsidRDefault="0078426C" w:rsidP="0078426C">
      <w:pPr>
        <w:pStyle w:val="ListBullet"/>
        <w:numPr>
          <w:ilvl w:val="2"/>
          <w:numId w:val="3"/>
        </w:numPr>
      </w:pPr>
      <w:r>
        <w:t xml:space="preserve">Evidence handling procedures must be documented beforehand </w:t>
      </w:r>
    </w:p>
    <w:p w14:paraId="7728DC75" w14:textId="491492A1" w:rsidR="0078426C" w:rsidRDefault="0078426C" w:rsidP="0078426C">
      <w:pPr>
        <w:pStyle w:val="ListBullet"/>
        <w:numPr>
          <w:ilvl w:val="3"/>
          <w:numId w:val="3"/>
        </w:numPr>
      </w:pPr>
      <w:r>
        <w:t xml:space="preserve">Things like who to notify, what to document, etc. </w:t>
      </w:r>
    </w:p>
    <w:p w14:paraId="1A621FC8" w14:textId="519E0A42" w:rsidR="00905AF5" w:rsidRDefault="00905AF5" w:rsidP="00905AF5">
      <w:pPr>
        <w:pStyle w:val="ListBullet"/>
        <w:numPr>
          <w:ilvl w:val="1"/>
          <w:numId w:val="3"/>
        </w:numPr>
      </w:pPr>
      <w:r>
        <w:t>Incident Isolation</w:t>
      </w:r>
    </w:p>
    <w:p w14:paraId="36FC5D9B" w14:textId="285B7262" w:rsidR="0078426C" w:rsidRDefault="0078426C" w:rsidP="0078426C">
      <w:pPr>
        <w:pStyle w:val="ListBullet"/>
        <w:numPr>
          <w:ilvl w:val="2"/>
          <w:numId w:val="3"/>
        </w:numPr>
      </w:pPr>
      <w:r>
        <w:t xml:space="preserve">Mitigate risk as quickly as possible (but not at the risk of destroying evidence) </w:t>
      </w:r>
    </w:p>
    <w:p w14:paraId="573FE79A" w14:textId="105F1579" w:rsidR="0078426C" w:rsidRDefault="0078426C" w:rsidP="0078426C">
      <w:pPr>
        <w:pStyle w:val="ListBullet"/>
        <w:numPr>
          <w:ilvl w:val="2"/>
          <w:numId w:val="3"/>
        </w:numPr>
      </w:pPr>
      <w:r>
        <w:t>Get business up and running as fast as possible</w:t>
      </w:r>
    </w:p>
    <w:p w14:paraId="2AC78B55" w14:textId="38D5A173" w:rsidR="0078426C" w:rsidRDefault="0078426C" w:rsidP="0078426C">
      <w:pPr>
        <w:pStyle w:val="ListBullet"/>
        <w:numPr>
          <w:ilvl w:val="2"/>
          <w:numId w:val="3"/>
        </w:numPr>
      </w:pPr>
      <w:r>
        <w:t xml:space="preserve">Quarantine </w:t>
      </w:r>
    </w:p>
    <w:p w14:paraId="08E9A9E5" w14:textId="3DC0F4DF" w:rsidR="00905AF5" w:rsidRDefault="00905AF5" w:rsidP="00905AF5">
      <w:pPr>
        <w:pStyle w:val="ListBullet"/>
        <w:numPr>
          <w:ilvl w:val="1"/>
          <w:numId w:val="3"/>
        </w:numPr>
      </w:pPr>
      <w:r>
        <w:lastRenderedPageBreak/>
        <w:t>Data Breach</w:t>
      </w:r>
    </w:p>
    <w:p w14:paraId="2E7EED93" w14:textId="15992C41" w:rsidR="0078426C" w:rsidRDefault="0078426C" w:rsidP="0078426C">
      <w:pPr>
        <w:pStyle w:val="ListBullet"/>
        <w:numPr>
          <w:ilvl w:val="2"/>
          <w:numId w:val="3"/>
        </w:numPr>
      </w:pPr>
      <w:r>
        <w:t>Data breaches often incur significant financial loss</w:t>
      </w:r>
    </w:p>
    <w:p w14:paraId="30438957" w14:textId="5FE0F7E4" w:rsidR="0078426C" w:rsidRDefault="0078426C" w:rsidP="0078426C">
      <w:pPr>
        <w:pStyle w:val="ListBullet"/>
        <w:numPr>
          <w:ilvl w:val="2"/>
          <w:numId w:val="3"/>
        </w:numPr>
      </w:pPr>
      <w:r>
        <w:t>Once data is gone, recovery is unlikely</w:t>
      </w:r>
    </w:p>
    <w:p w14:paraId="5492D851" w14:textId="46C9B89F" w:rsidR="0078426C" w:rsidRDefault="0078426C" w:rsidP="0078426C">
      <w:pPr>
        <w:pStyle w:val="ListBullet"/>
        <w:numPr>
          <w:ilvl w:val="2"/>
          <w:numId w:val="3"/>
        </w:numPr>
      </w:pPr>
      <w:r>
        <w:t xml:space="preserve">Determining extent is difficult </w:t>
      </w:r>
    </w:p>
    <w:p w14:paraId="43BC8693" w14:textId="7CE08891" w:rsidR="0078426C" w:rsidRDefault="0078426C" w:rsidP="0078426C">
      <w:pPr>
        <w:pStyle w:val="ListBullet"/>
        <w:numPr>
          <w:ilvl w:val="2"/>
          <w:numId w:val="3"/>
        </w:numPr>
      </w:pPr>
      <w:r>
        <w:t xml:space="preserve">Loss of customer confidence </w:t>
      </w:r>
    </w:p>
    <w:p w14:paraId="4CE423B4" w14:textId="76996861" w:rsidR="0078426C" w:rsidRDefault="0078426C" w:rsidP="0078426C">
      <w:pPr>
        <w:pStyle w:val="ListBullet"/>
        <w:numPr>
          <w:ilvl w:val="2"/>
          <w:numId w:val="3"/>
        </w:numPr>
      </w:pPr>
      <w:r>
        <w:t>Determine who needs to be notified</w:t>
      </w:r>
    </w:p>
    <w:p w14:paraId="6FB5AD9F" w14:textId="3C76A82B" w:rsidR="00905AF5" w:rsidRDefault="00905AF5" w:rsidP="00905AF5">
      <w:pPr>
        <w:pStyle w:val="ListBullet"/>
        <w:numPr>
          <w:ilvl w:val="1"/>
          <w:numId w:val="3"/>
        </w:numPr>
      </w:pPr>
      <w:r>
        <w:t>Damage and Loss Control</w:t>
      </w:r>
    </w:p>
    <w:p w14:paraId="2F1E5303" w14:textId="27CD3390" w:rsidR="0078426C" w:rsidRDefault="0078426C" w:rsidP="0078426C">
      <w:pPr>
        <w:pStyle w:val="ListBullet"/>
        <w:numPr>
          <w:ilvl w:val="2"/>
          <w:numId w:val="3"/>
        </w:numPr>
      </w:pPr>
      <w:r>
        <w:t>Systems in place to remotely wipe compromised systems</w:t>
      </w:r>
    </w:p>
    <w:p w14:paraId="063FD6BC" w14:textId="44C3DE87" w:rsidR="0078426C" w:rsidRDefault="0078426C" w:rsidP="0078426C">
      <w:pPr>
        <w:pStyle w:val="ListBullet"/>
        <w:numPr>
          <w:ilvl w:val="2"/>
          <w:numId w:val="3"/>
        </w:numPr>
      </w:pPr>
      <w:r>
        <w:t>Use encryption on data</w:t>
      </w:r>
    </w:p>
    <w:p w14:paraId="293CCAB2" w14:textId="48088FFC" w:rsidR="0078426C" w:rsidRDefault="0078426C" w:rsidP="0078426C">
      <w:pPr>
        <w:pStyle w:val="ListBullet"/>
      </w:pPr>
      <w:r>
        <w:t>Security Related Awareness and Training</w:t>
      </w:r>
    </w:p>
    <w:p w14:paraId="085AF05F" w14:textId="77777777" w:rsidR="005E6BD4" w:rsidRDefault="005E6BD4" w:rsidP="0078426C">
      <w:pPr>
        <w:pStyle w:val="ListBullet"/>
        <w:numPr>
          <w:ilvl w:val="1"/>
          <w:numId w:val="3"/>
        </w:numPr>
      </w:pPr>
      <w:r>
        <w:t>Security Polity T</w:t>
      </w:r>
      <w:r w:rsidR="0078426C">
        <w:t>raining and</w:t>
      </w:r>
      <w:r>
        <w:t xml:space="preserve"> P</w:t>
      </w:r>
      <w:r w:rsidR="0078426C">
        <w:t>rocedures</w:t>
      </w:r>
    </w:p>
    <w:p w14:paraId="199B2755" w14:textId="77777777" w:rsidR="005E6BD4" w:rsidRDefault="005E6BD4" w:rsidP="005E6BD4">
      <w:pPr>
        <w:pStyle w:val="ListBullet"/>
        <w:numPr>
          <w:ilvl w:val="2"/>
          <w:numId w:val="3"/>
        </w:numPr>
      </w:pPr>
      <w:r>
        <w:t xml:space="preserve">Employees understand what is considered personally Identifiable Information </w:t>
      </w:r>
    </w:p>
    <w:p w14:paraId="22A065E5" w14:textId="77777777" w:rsidR="005E6BD4" w:rsidRDefault="005E6BD4" w:rsidP="005E6BD4">
      <w:pPr>
        <w:pStyle w:val="ListBullet"/>
        <w:numPr>
          <w:ilvl w:val="2"/>
          <w:numId w:val="3"/>
        </w:numPr>
      </w:pPr>
      <w:r>
        <w:t>Must verify information first before giving away information</w:t>
      </w:r>
    </w:p>
    <w:p w14:paraId="653622D9" w14:textId="77777777" w:rsidR="005E6BD4" w:rsidRDefault="005E6BD4" w:rsidP="005E6BD4">
      <w:pPr>
        <w:pStyle w:val="ListBullet"/>
        <w:numPr>
          <w:ilvl w:val="2"/>
          <w:numId w:val="3"/>
        </w:numPr>
      </w:pPr>
      <w:r>
        <w:t>Tests and assessments can validate that employees understand the training</w:t>
      </w:r>
    </w:p>
    <w:p w14:paraId="0B888633" w14:textId="6C1A5570" w:rsidR="0078426C" w:rsidRDefault="005E6BD4" w:rsidP="005E6BD4">
      <w:pPr>
        <w:pStyle w:val="ListBullet"/>
        <w:numPr>
          <w:ilvl w:val="2"/>
          <w:numId w:val="3"/>
        </w:numPr>
      </w:pPr>
      <w:r>
        <w:t>Must be able to apply the knowledge to specific situations</w:t>
      </w:r>
      <w:r w:rsidR="0078426C">
        <w:t xml:space="preserve"> </w:t>
      </w:r>
    </w:p>
    <w:p w14:paraId="3B401AE6" w14:textId="2BCA2709" w:rsidR="0078426C" w:rsidRDefault="0078426C" w:rsidP="0078426C">
      <w:pPr>
        <w:pStyle w:val="ListBullet"/>
        <w:numPr>
          <w:ilvl w:val="1"/>
          <w:numId w:val="3"/>
        </w:numPr>
      </w:pPr>
      <w:r>
        <w:t>Validate Compliance and Security Posture</w:t>
      </w:r>
    </w:p>
    <w:p w14:paraId="05485E56" w14:textId="500E428F" w:rsidR="0078426C" w:rsidRDefault="0078426C" w:rsidP="0078426C">
      <w:pPr>
        <w:pStyle w:val="ListBullet"/>
        <w:numPr>
          <w:ilvl w:val="1"/>
          <w:numId w:val="3"/>
        </w:numPr>
      </w:pPr>
      <w:r>
        <w:t>Role Based Training</w:t>
      </w:r>
    </w:p>
    <w:p w14:paraId="4E1C3F51" w14:textId="75F41045" w:rsidR="005E6BD4" w:rsidRDefault="005E6BD4" w:rsidP="005E6BD4">
      <w:pPr>
        <w:pStyle w:val="ListBullet"/>
        <w:numPr>
          <w:ilvl w:val="2"/>
          <w:numId w:val="3"/>
        </w:numPr>
      </w:pPr>
      <w:r>
        <w:t>Employees must be trained for a specific role and only the rights associated to the role should be appropriate but not overly broad</w:t>
      </w:r>
    </w:p>
    <w:p w14:paraId="066F8C2F" w14:textId="2878DBA5" w:rsidR="005E6BD4" w:rsidRDefault="005E6BD4" w:rsidP="005E6BD4">
      <w:pPr>
        <w:pStyle w:val="ListBullet"/>
        <w:numPr>
          <w:ilvl w:val="2"/>
          <w:numId w:val="3"/>
        </w:numPr>
      </w:pPr>
      <w:r>
        <w:t xml:space="preserve">Make sure rights are removed when an employee changes roles </w:t>
      </w:r>
    </w:p>
    <w:p w14:paraId="4E0CBED2" w14:textId="7661F2F3" w:rsidR="0078426C" w:rsidRDefault="0078426C" w:rsidP="0078426C">
      <w:pPr>
        <w:pStyle w:val="ListBullet"/>
        <w:numPr>
          <w:ilvl w:val="1"/>
          <w:numId w:val="3"/>
        </w:numPr>
      </w:pPr>
      <w:r>
        <w:t>Personably Identifiable Information</w:t>
      </w:r>
    </w:p>
    <w:p w14:paraId="26B2414D" w14:textId="41C93FEF" w:rsidR="005E6BD4" w:rsidRDefault="005E6BD4" w:rsidP="005E6BD4">
      <w:pPr>
        <w:pStyle w:val="ListBullet"/>
        <w:numPr>
          <w:ilvl w:val="2"/>
          <w:numId w:val="3"/>
        </w:numPr>
      </w:pPr>
      <w:r>
        <w:lastRenderedPageBreak/>
        <w:t>Sensitive data that uniquely identifies or is associated with a person</w:t>
      </w:r>
    </w:p>
    <w:p w14:paraId="7C6DEA60" w14:textId="41A0D98C" w:rsidR="005E6BD4" w:rsidRDefault="005E6BD4" w:rsidP="005E6BD4">
      <w:pPr>
        <w:pStyle w:val="ListBullet"/>
        <w:numPr>
          <w:ilvl w:val="2"/>
          <w:numId w:val="3"/>
        </w:numPr>
      </w:pPr>
      <w:r>
        <w:t>Data should be encrypted when in transit or at rest</w:t>
      </w:r>
    </w:p>
    <w:p w14:paraId="05A29A39" w14:textId="48E2DFCD" w:rsidR="0078426C" w:rsidRDefault="0078426C" w:rsidP="0078426C">
      <w:pPr>
        <w:pStyle w:val="ListBullet"/>
        <w:numPr>
          <w:ilvl w:val="1"/>
          <w:numId w:val="3"/>
        </w:numPr>
      </w:pPr>
      <w:r>
        <w:t>Information Classification</w:t>
      </w:r>
    </w:p>
    <w:p w14:paraId="294A450A" w14:textId="2041B6DA" w:rsidR="005E6BD4" w:rsidRDefault="005E6BD4" w:rsidP="005E6BD4">
      <w:pPr>
        <w:pStyle w:val="ListBullet"/>
        <w:numPr>
          <w:ilvl w:val="2"/>
          <w:numId w:val="3"/>
        </w:numPr>
      </w:pPr>
      <w:r>
        <w:t>Not all data is equal in its sensitivity</w:t>
      </w:r>
    </w:p>
    <w:p w14:paraId="14109ED7" w14:textId="627B11D1" w:rsidR="005E6BD4" w:rsidRDefault="005E6BD4" w:rsidP="005E6BD4">
      <w:pPr>
        <w:pStyle w:val="ListBullet"/>
        <w:numPr>
          <w:ilvl w:val="2"/>
          <w:numId w:val="3"/>
        </w:numPr>
      </w:pPr>
      <w:r>
        <w:t xml:space="preserve">Public, Corporate, Government </w:t>
      </w:r>
    </w:p>
    <w:p w14:paraId="7659D13E" w14:textId="6CD8E5E9" w:rsidR="0078426C" w:rsidRDefault="0078426C" w:rsidP="0078426C">
      <w:pPr>
        <w:pStyle w:val="ListBullet"/>
        <w:numPr>
          <w:ilvl w:val="1"/>
          <w:numId w:val="3"/>
        </w:numPr>
      </w:pPr>
      <w:r>
        <w:t>Data Labeling, Handling, and Disposal</w:t>
      </w:r>
    </w:p>
    <w:p w14:paraId="57F91D92" w14:textId="71CF0D37" w:rsidR="005E6BD4" w:rsidRDefault="000E048A" w:rsidP="005E6BD4">
      <w:pPr>
        <w:pStyle w:val="ListBullet"/>
        <w:numPr>
          <w:ilvl w:val="2"/>
          <w:numId w:val="3"/>
        </w:numPr>
      </w:pPr>
      <w:r>
        <w:t>Some data may need to be kept for a long period of time</w:t>
      </w:r>
    </w:p>
    <w:p w14:paraId="2F3AFB74" w14:textId="5860D043" w:rsidR="000E048A" w:rsidRDefault="000E048A" w:rsidP="005E6BD4">
      <w:pPr>
        <w:pStyle w:val="ListBullet"/>
        <w:numPr>
          <w:ilvl w:val="2"/>
          <w:numId w:val="3"/>
        </w:numPr>
      </w:pPr>
      <w:r>
        <w:t xml:space="preserve">Some might need to be deleted multiple times to be irretrievable </w:t>
      </w:r>
    </w:p>
    <w:p w14:paraId="6C4E8431" w14:textId="4DB28327" w:rsidR="000E048A" w:rsidRDefault="000E048A" w:rsidP="005E6BD4">
      <w:pPr>
        <w:pStyle w:val="ListBullet"/>
        <w:numPr>
          <w:ilvl w:val="2"/>
          <w:numId w:val="3"/>
        </w:numPr>
      </w:pPr>
      <w:r>
        <w:t xml:space="preserve">Some might need to be certified as destroyed </w:t>
      </w:r>
    </w:p>
    <w:p w14:paraId="1FDD084B" w14:textId="20990A6F" w:rsidR="0078426C" w:rsidRDefault="0078426C" w:rsidP="0078426C">
      <w:pPr>
        <w:pStyle w:val="ListBullet"/>
        <w:numPr>
          <w:ilvl w:val="1"/>
          <w:numId w:val="3"/>
        </w:numPr>
      </w:pPr>
      <w:r>
        <w:t>Compliance</w:t>
      </w:r>
    </w:p>
    <w:p w14:paraId="2A31FCAC" w14:textId="3A6BCA75" w:rsidR="000E048A" w:rsidRDefault="000E048A" w:rsidP="000E048A">
      <w:pPr>
        <w:pStyle w:val="ListBullet"/>
        <w:numPr>
          <w:ilvl w:val="2"/>
          <w:numId w:val="3"/>
        </w:numPr>
      </w:pPr>
      <w:r>
        <w:t xml:space="preserve">Important to know and follow regulations and compliance </w:t>
      </w:r>
    </w:p>
    <w:p w14:paraId="4C4593DC" w14:textId="3D3656C6" w:rsidR="0078426C" w:rsidRDefault="0078426C" w:rsidP="0078426C">
      <w:pPr>
        <w:pStyle w:val="ListBullet"/>
        <w:numPr>
          <w:ilvl w:val="1"/>
          <w:numId w:val="3"/>
        </w:numPr>
      </w:pPr>
      <w:r>
        <w:t>User Habits</w:t>
      </w:r>
    </w:p>
    <w:p w14:paraId="68ABC291" w14:textId="6E50FB98" w:rsidR="000E048A" w:rsidRDefault="000E048A" w:rsidP="000E048A">
      <w:pPr>
        <w:pStyle w:val="ListBullet"/>
        <w:numPr>
          <w:ilvl w:val="2"/>
          <w:numId w:val="3"/>
        </w:numPr>
      </w:pPr>
      <w:r>
        <w:t>Password behaviors</w:t>
      </w:r>
    </w:p>
    <w:p w14:paraId="33D0F4D9" w14:textId="69BCAA61" w:rsidR="000E048A" w:rsidRDefault="000E048A" w:rsidP="000E048A">
      <w:pPr>
        <w:pStyle w:val="ListBullet"/>
        <w:numPr>
          <w:ilvl w:val="3"/>
          <w:numId w:val="3"/>
        </w:numPr>
      </w:pPr>
      <w:r>
        <w:t>Don’t make them too complicated while staying secure</w:t>
      </w:r>
    </w:p>
    <w:p w14:paraId="63AC0A67" w14:textId="093CFD77" w:rsidR="000E048A" w:rsidRDefault="000E048A" w:rsidP="000E048A">
      <w:pPr>
        <w:pStyle w:val="ListBullet"/>
        <w:numPr>
          <w:ilvl w:val="3"/>
          <w:numId w:val="3"/>
        </w:numPr>
      </w:pPr>
      <w:r>
        <w:t>Train them not to write passwords down, reusing old passwords, kids names, pet names</w:t>
      </w:r>
    </w:p>
    <w:p w14:paraId="5E8671EA" w14:textId="3EABD07C" w:rsidR="000E048A" w:rsidRDefault="000E048A" w:rsidP="000E048A">
      <w:pPr>
        <w:pStyle w:val="ListBullet"/>
        <w:numPr>
          <w:ilvl w:val="2"/>
          <w:numId w:val="3"/>
        </w:numPr>
      </w:pPr>
      <w:r>
        <w:t>Clean Desk policies</w:t>
      </w:r>
    </w:p>
    <w:p w14:paraId="6069FC43" w14:textId="7C2F2B3C" w:rsidR="000E048A" w:rsidRDefault="000E048A" w:rsidP="000E048A">
      <w:pPr>
        <w:pStyle w:val="ListBullet"/>
        <w:numPr>
          <w:ilvl w:val="3"/>
          <w:numId w:val="3"/>
        </w:numPr>
      </w:pPr>
      <w:r>
        <w:t xml:space="preserve">Keep confidential or sensitive information off of desks and away from public view </w:t>
      </w:r>
    </w:p>
    <w:p w14:paraId="389A8F96" w14:textId="4AA9E183" w:rsidR="000E048A" w:rsidRDefault="000E048A" w:rsidP="000E048A">
      <w:pPr>
        <w:pStyle w:val="ListBullet"/>
        <w:numPr>
          <w:ilvl w:val="2"/>
          <w:numId w:val="3"/>
        </w:numPr>
      </w:pPr>
      <w:r>
        <w:t>Prevent tailgating</w:t>
      </w:r>
    </w:p>
    <w:p w14:paraId="723D4610" w14:textId="189ED9E3" w:rsidR="000E048A" w:rsidRDefault="000E048A" w:rsidP="000E048A">
      <w:pPr>
        <w:pStyle w:val="ListBullet"/>
        <w:numPr>
          <w:ilvl w:val="3"/>
          <w:numId w:val="3"/>
        </w:numPr>
      </w:pPr>
      <w:r>
        <w:t xml:space="preserve">Don’t be fooled by people carrying items or acting like they belong, don’t hold the door for them </w:t>
      </w:r>
    </w:p>
    <w:p w14:paraId="21199A94" w14:textId="51ED3FA9" w:rsidR="000E048A" w:rsidRDefault="007328C7" w:rsidP="007328C7">
      <w:pPr>
        <w:pStyle w:val="ListBullet"/>
        <w:numPr>
          <w:ilvl w:val="2"/>
          <w:numId w:val="3"/>
        </w:numPr>
      </w:pPr>
      <w:r>
        <w:t xml:space="preserve">Personally owned devices </w:t>
      </w:r>
    </w:p>
    <w:p w14:paraId="2DC919B1" w14:textId="1C08C91C" w:rsidR="0078426C" w:rsidRDefault="0078426C" w:rsidP="0078426C">
      <w:pPr>
        <w:pStyle w:val="ListBullet"/>
        <w:numPr>
          <w:ilvl w:val="1"/>
          <w:numId w:val="3"/>
        </w:numPr>
      </w:pPr>
      <w:r>
        <w:t>New Threats, Security Trends, and Alerts</w:t>
      </w:r>
    </w:p>
    <w:p w14:paraId="181808FF" w14:textId="743AB027" w:rsidR="007328C7" w:rsidRDefault="007328C7" w:rsidP="007328C7">
      <w:pPr>
        <w:pStyle w:val="ListBullet"/>
        <w:numPr>
          <w:ilvl w:val="2"/>
          <w:numId w:val="3"/>
        </w:numPr>
      </w:pPr>
      <w:r>
        <w:lastRenderedPageBreak/>
        <w:t xml:space="preserve">New viruses come up every day, important to stay updated </w:t>
      </w:r>
    </w:p>
    <w:p w14:paraId="0A84C05B" w14:textId="5E8185C7" w:rsidR="007328C7" w:rsidRDefault="007328C7" w:rsidP="007328C7">
      <w:pPr>
        <w:pStyle w:val="ListBullet"/>
        <w:numPr>
          <w:ilvl w:val="2"/>
          <w:numId w:val="3"/>
        </w:numPr>
      </w:pPr>
      <w:r>
        <w:t>Phishing attacks</w:t>
      </w:r>
    </w:p>
    <w:p w14:paraId="73B5D328" w14:textId="2068690F" w:rsidR="007328C7" w:rsidRDefault="007328C7" w:rsidP="008168A4">
      <w:pPr>
        <w:pStyle w:val="ListBullet"/>
        <w:numPr>
          <w:ilvl w:val="2"/>
          <w:numId w:val="3"/>
        </w:numPr>
      </w:pPr>
      <w:r>
        <w:t xml:space="preserve">Zero-day exploits </w:t>
      </w:r>
    </w:p>
    <w:p w14:paraId="102F4B11" w14:textId="5AA4318D" w:rsidR="0078426C" w:rsidRDefault="0078426C" w:rsidP="0078426C">
      <w:pPr>
        <w:pStyle w:val="ListBullet"/>
        <w:numPr>
          <w:ilvl w:val="1"/>
          <w:numId w:val="3"/>
        </w:numPr>
      </w:pPr>
      <w:r>
        <w:t>Use of Social Networking and P2P</w:t>
      </w:r>
    </w:p>
    <w:p w14:paraId="680DD22D" w14:textId="71E6762E" w:rsidR="007328C7" w:rsidRDefault="007328C7" w:rsidP="007328C7">
      <w:pPr>
        <w:pStyle w:val="ListBullet"/>
        <w:numPr>
          <w:ilvl w:val="2"/>
          <w:numId w:val="3"/>
        </w:numPr>
      </w:pPr>
      <w:r>
        <w:t xml:space="preserve">If a social networking account gets hacked, people are more likely to trust people they know </w:t>
      </w:r>
    </w:p>
    <w:p w14:paraId="3150BAAC" w14:textId="5646A6F2" w:rsidR="00114868" w:rsidRDefault="00114868" w:rsidP="007328C7">
      <w:pPr>
        <w:pStyle w:val="ListBullet"/>
        <w:numPr>
          <w:ilvl w:val="2"/>
          <w:numId w:val="3"/>
        </w:numPr>
      </w:pPr>
      <w:r>
        <w:t xml:space="preserve">Can inadvertently leak massive amounts of sensitive information if system isn’t set up correctly </w:t>
      </w:r>
    </w:p>
    <w:p w14:paraId="6F7F7B1C" w14:textId="29454AD2" w:rsidR="00172BD5" w:rsidRDefault="00172BD5" w:rsidP="00172BD5">
      <w:pPr>
        <w:pStyle w:val="ListBullet"/>
      </w:pPr>
      <w:r>
        <w:t>Physical and Environmental Controls</w:t>
      </w:r>
    </w:p>
    <w:p w14:paraId="62541D59" w14:textId="5203EBD0" w:rsidR="00172BD5" w:rsidRDefault="00172BD5" w:rsidP="00172BD5">
      <w:pPr>
        <w:pStyle w:val="ListBullet"/>
        <w:numPr>
          <w:ilvl w:val="1"/>
          <w:numId w:val="3"/>
        </w:numPr>
      </w:pPr>
      <w:r>
        <w:t>Environmental Factors</w:t>
      </w:r>
    </w:p>
    <w:p w14:paraId="15B6820D" w14:textId="35DE883F" w:rsidR="00172BD5" w:rsidRDefault="00172BD5" w:rsidP="00172BD5">
      <w:pPr>
        <w:pStyle w:val="ListBullet"/>
        <w:numPr>
          <w:ilvl w:val="1"/>
          <w:numId w:val="3"/>
        </w:numPr>
      </w:pPr>
      <w:r>
        <w:t>HVAC</w:t>
      </w:r>
    </w:p>
    <w:p w14:paraId="7EDD68E9" w14:textId="046A413E" w:rsidR="00172BD5" w:rsidRDefault="00172BD5" w:rsidP="00172BD5">
      <w:pPr>
        <w:pStyle w:val="ListBullet"/>
        <w:numPr>
          <w:ilvl w:val="2"/>
          <w:numId w:val="3"/>
        </w:numPr>
      </w:pPr>
      <w:r>
        <w:t>Important to monitor humidity/heat</w:t>
      </w:r>
    </w:p>
    <w:p w14:paraId="59A25E8F" w14:textId="5501B1AC" w:rsidR="00172BD5" w:rsidRDefault="00172BD5" w:rsidP="00172BD5">
      <w:pPr>
        <w:pStyle w:val="ListBullet"/>
        <w:numPr>
          <w:ilvl w:val="1"/>
          <w:numId w:val="3"/>
        </w:numPr>
      </w:pPr>
      <w:r>
        <w:t>Fire Suppression</w:t>
      </w:r>
    </w:p>
    <w:p w14:paraId="3D09ED2D" w14:textId="6C0D6A06" w:rsidR="00172BD5" w:rsidRDefault="00172BD5" w:rsidP="00172BD5">
      <w:pPr>
        <w:pStyle w:val="ListBullet"/>
        <w:numPr>
          <w:ilvl w:val="2"/>
          <w:numId w:val="3"/>
        </w:numPr>
      </w:pPr>
      <w:r>
        <w:t>FM200 is most common clean agent for fire suppression</w:t>
      </w:r>
    </w:p>
    <w:p w14:paraId="5BD04B16" w14:textId="4223AF0E" w:rsidR="00172BD5" w:rsidRDefault="00172BD5" w:rsidP="00172BD5">
      <w:pPr>
        <w:pStyle w:val="ListBullet"/>
        <w:numPr>
          <w:ilvl w:val="1"/>
          <w:numId w:val="3"/>
        </w:numPr>
      </w:pPr>
      <w:r>
        <w:t>EMI Shielding</w:t>
      </w:r>
    </w:p>
    <w:p w14:paraId="6DFF93F0" w14:textId="2165E01C" w:rsidR="00172BD5" w:rsidRDefault="00172BD5" w:rsidP="00172BD5">
      <w:pPr>
        <w:pStyle w:val="ListBullet"/>
        <w:numPr>
          <w:ilvl w:val="2"/>
          <w:numId w:val="3"/>
        </w:numPr>
      </w:pPr>
      <w:r>
        <w:t>Electromagnetic interference</w:t>
      </w:r>
    </w:p>
    <w:p w14:paraId="4C51F89E" w14:textId="308E50BF" w:rsidR="00172BD5" w:rsidRDefault="00172BD5" w:rsidP="00172BD5">
      <w:pPr>
        <w:pStyle w:val="ListBullet"/>
        <w:numPr>
          <w:ilvl w:val="2"/>
          <w:numId w:val="3"/>
        </w:numPr>
      </w:pPr>
      <w:r>
        <w:t>Cabling is subject to EMI and crosstalk</w:t>
      </w:r>
    </w:p>
    <w:p w14:paraId="22C7E1C4" w14:textId="57CF6436" w:rsidR="00172BD5" w:rsidRDefault="00172BD5" w:rsidP="00172BD5">
      <w:pPr>
        <w:pStyle w:val="ListBullet"/>
        <w:numPr>
          <w:ilvl w:val="2"/>
          <w:numId w:val="3"/>
        </w:numPr>
      </w:pPr>
      <w:r>
        <w:t xml:space="preserve">Shielded Twisted pair provides most protection. </w:t>
      </w:r>
    </w:p>
    <w:p w14:paraId="4A446381" w14:textId="32DE52BF" w:rsidR="00172BD5" w:rsidRDefault="00172BD5" w:rsidP="00172BD5">
      <w:pPr>
        <w:pStyle w:val="ListBullet"/>
        <w:numPr>
          <w:ilvl w:val="2"/>
          <w:numId w:val="3"/>
        </w:numPr>
      </w:pPr>
      <w:r>
        <w:t>Copper cable emanates signal that can be picked up at short distances (why we do end to end encryption)</w:t>
      </w:r>
    </w:p>
    <w:p w14:paraId="6BFDCE19" w14:textId="686E1836" w:rsidR="00172BD5" w:rsidRDefault="00172BD5" w:rsidP="00172BD5">
      <w:pPr>
        <w:pStyle w:val="ListBullet"/>
        <w:numPr>
          <w:ilvl w:val="2"/>
          <w:numId w:val="3"/>
        </w:numPr>
      </w:pPr>
      <w:r>
        <w:t>Encryption and secure transport are best defense</w:t>
      </w:r>
    </w:p>
    <w:p w14:paraId="1E348632" w14:textId="30D6E37C" w:rsidR="00172BD5" w:rsidRDefault="00172BD5" w:rsidP="00172BD5">
      <w:pPr>
        <w:pStyle w:val="ListBullet"/>
        <w:numPr>
          <w:ilvl w:val="1"/>
          <w:numId w:val="3"/>
        </w:numPr>
      </w:pPr>
      <w:r>
        <w:t>Hot and Cold Aisles</w:t>
      </w:r>
    </w:p>
    <w:p w14:paraId="3EE1E8A9" w14:textId="68B1179C" w:rsidR="0008550B" w:rsidRDefault="0008550B" w:rsidP="0008550B">
      <w:pPr>
        <w:pStyle w:val="ListBullet"/>
        <w:numPr>
          <w:ilvl w:val="2"/>
          <w:numId w:val="3"/>
        </w:numPr>
      </w:pPr>
      <w:r>
        <w:t xml:space="preserve">Help reduce heating and cooling </w:t>
      </w:r>
    </w:p>
    <w:p w14:paraId="6CE39C41" w14:textId="73DC180C" w:rsidR="0008550B" w:rsidRDefault="0008550B" w:rsidP="0008550B">
      <w:pPr>
        <w:pStyle w:val="ListBullet"/>
        <w:numPr>
          <w:ilvl w:val="2"/>
          <w:numId w:val="3"/>
        </w:numPr>
      </w:pPr>
      <w:r>
        <w:t xml:space="preserve">HVAC runs more </w:t>
      </w:r>
      <w:r w:rsidR="00B879A9">
        <w:t>efficiently</w:t>
      </w:r>
      <w:r>
        <w:t xml:space="preserve"> when designed properly </w:t>
      </w:r>
    </w:p>
    <w:p w14:paraId="484C53E5" w14:textId="7CCA93BD" w:rsidR="0008550B" w:rsidRDefault="0008550B" w:rsidP="0008550B">
      <w:pPr>
        <w:pStyle w:val="ListBullet"/>
        <w:numPr>
          <w:ilvl w:val="2"/>
          <w:numId w:val="3"/>
        </w:numPr>
      </w:pPr>
      <w:r>
        <w:lastRenderedPageBreak/>
        <w:t xml:space="preserve">Best to place front of system facing each other (cool side) and then opposing aisles go back to back to make a hot aisle for HVAC to pull out. </w:t>
      </w:r>
    </w:p>
    <w:p w14:paraId="0292C5EE" w14:textId="70CC6EBB" w:rsidR="0008550B" w:rsidRDefault="0008550B" w:rsidP="0008550B">
      <w:pPr>
        <w:pStyle w:val="ListBullet"/>
        <w:numPr>
          <w:ilvl w:val="2"/>
          <w:numId w:val="3"/>
        </w:numPr>
      </w:pPr>
      <w:r>
        <w:t xml:space="preserve">Hot air containment aisles – contain the heat in an aisle </w:t>
      </w:r>
    </w:p>
    <w:p w14:paraId="6DC0EF52" w14:textId="0554ABE8" w:rsidR="0008550B" w:rsidRDefault="0008550B" w:rsidP="0008550B">
      <w:pPr>
        <w:pStyle w:val="ListBullet"/>
        <w:numPr>
          <w:ilvl w:val="2"/>
          <w:numId w:val="3"/>
        </w:numPr>
      </w:pPr>
      <w:r>
        <w:t xml:space="preserve">Cold aid containment – closed off area where fronts face each other </w:t>
      </w:r>
    </w:p>
    <w:p w14:paraId="47D979DA" w14:textId="2FE49773" w:rsidR="0008550B" w:rsidRDefault="0008550B" w:rsidP="0008550B">
      <w:pPr>
        <w:pStyle w:val="ListBullet"/>
        <w:numPr>
          <w:ilvl w:val="2"/>
          <w:numId w:val="3"/>
        </w:numPr>
      </w:pPr>
      <w:r>
        <w:t>Make sure hot areas are where HVAC is</w:t>
      </w:r>
    </w:p>
    <w:p w14:paraId="5A265CF8" w14:textId="7EF10C31" w:rsidR="00172BD5" w:rsidRDefault="00172BD5" w:rsidP="00172BD5">
      <w:pPr>
        <w:pStyle w:val="ListBullet"/>
        <w:numPr>
          <w:ilvl w:val="1"/>
          <w:numId w:val="3"/>
        </w:numPr>
      </w:pPr>
      <w:r>
        <w:t>Environmental Monitoring</w:t>
      </w:r>
    </w:p>
    <w:p w14:paraId="006DB428" w14:textId="075F94B0" w:rsidR="0008550B" w:rsidRDefault="0008550B" w:rsidP="0008550B">
      <w:pPr>
        <w:pStyle w:val="ListBullet"/>
        <w:numPr>
          <w:ilvl w:val="2"/>
          <w:numId w:val="3"/>
        </w:numPr>
      </w:pPr>
      <w:r>
        <w:t>Use sensors to monitor temp, humidity, power, flooding, Airflow and Pressure (positive), motion</w:t>
      </w:r>
    </w:p>
    <w:p w14:paraId="47B56B87" w14:textId="603FA368" w:rsidR="00172BD5" w:rsidRDefault="00172BD5" w:rsidP="00172BD5">
      <w:pPr>
        <w:pStyle w:val="ListBullet"/>
        <w:numPr>
          <w:ilvl w:val="1"/>
          <w:numId w:val="3"/>
        </w:numPr>
      </w:pPr>
      <w:r>
        <w:t>Temperature and Humidity Controls</w:t>
      </w:r>
    </w:p>
    <w:p w14:paraId="046CA427" w14:textId="42329A7E" w:rsidR="0008550B" w:rsidRDefault="0008550B" w:rsidP="0008550B">
      <w:pPr>
        <w:pStyle w:val="ListBullet"/>
        <w:numPr>
          <w:ilvl w:val="2"/>
          <w:numId w:val="3"/>
        </w:numPr>
      </w:pPr>
      <w:r>
        <w:t xml:space="preserve">Controls should be operated separate from the rest of the company </w:t>
      </w:r>
    </w:p>
    <w:p w14:paraId="2A5DA91E" w14:textId="060C4389" w:rsidR="0008550B" w:rsidRDefault="0008550B" w:rsidP="0008550B">
      <w:pPr>
        <w:pStyle w:val="ListBullet"/>
        <w:numPr>
          <w:ilvl w:val="2"/>
          <w:numId w:val="3"/>
        </w:numPr>
      </w:pPr>
      <w:r>
        <w:t xml:space="preserve">Closed loop, positive pressurization system (air is filtered and recycled) </w:t>
      </w:r>
    </w:p>
    <w:p w14:paraId="74D542DA" w14:textId="369D2352" w:rsidR="00172BD5" w:rsidRDefault="00172BD5" w:rsidP="00172BD5">
      <w:pPr>
        <w:pStyle w:val="ListBullet"/>
        <w:numPr>
          <w:ilvl w:val="1"/>
          <w:numId w:val="3"/>
        </w:numPr>
      </w:pPr>
      <w:r>
        <w:t>Physical Security, Locks, Mantraps, surveillance</w:t>
      </w:r>
    </w:p>
    <w:p w14:paraId="2A02696C" w14:textId="4D8CE81E" w:rsidR="0008550B" w:rsidRDefault="0008550B" w:rsidP="00B879A9">
      <w:pPr>
        <w:pStyle w:val="ListBullet"/>
        <w:numPr>
          <w:ilvl w:val="2"/>
          <w:numId w:val="3"/>
        </w:numPr>
      </w:pPr>
      <w:r>
        <w:t>Hardware locks</w:t>
      </w:r>
    </w:p>
    <w:p w14:paraId="0C09F224" w14:textId="15D7A421" w:rsidR="00172BD5" w:rsidRDefault="00172BD5" w:rsidP="00172BD5">
      <w:pPr>
        <w:pStyle w:val="ListBullet"/>
        <w:numPr>
          <w:ilvl w:val="1"/>
          <w:numId w:val="3"/>
        </w:numPr>
      </w:pPr>
      <w:r>
        <w:t>Fencing</w:t>
      </w:r>
    </w:p>
    <w:p w14:paraId="0CC04E5F" w14:textId="2FBFD88F" w:rsidR="00B879A9" w:rsidRDefault="00B879A9" w:rsidP="00B879A9">
      <w:pPr>
        <w:pStyle w:val="ListBullet"/>
        <w:numPr>
          <w:ilvl w:val="2"/>
          <w:numId w:val="3"/>
        </w:numPr>
      </w:pPr>
      <w:r>
        <w:t>Dual entry systems (man traps)</w:t>
      </w:r>
    </w:p>
    <w:p w14:paraId="40EBCD3C" w14:textId="12D7DAEE" w:rsidR="00172BD5" w:rsidRDefault="00172BD5" w:rsidP="00172BD5">
      <w:pPr>
        <w:pStyle w:val="ListBullet"/>
        <w:numPr>
          <w:ilvl w:val="1"/>
          <w:numId w:val="3"/>
        </w:numPr>
      </w:pPr>
      <w:r>
        <w:t>Proximity Readers and Access Lists</w:t>
      </w:r>
    </w:p>
    <w:p w14:paraId="7DF69D32" w14:textId="1A2A4A36" w:rsidR="00B879A9" w:rsidRDefault="00B879A9" w:rsidP="00B879A9">
      <w:pPr>
        <w:pStyle w:val="ListBullet"/>
        <w:numPr>
          <w:ilvl w:val="2"/>
          <w:numId w:val="3"/>
        </w:numPr>
      </w:pPr>
      <w:r>
        <w:t xml:space="preserve">RFID chips </w:t>
      </w:r>
    </w:p>
    <w:p w14:paraId="63E3408E" w14:textId="27C82A18" w:rsidR="00172BD5" w:rsidRDefault="00172BD5" w:rsidP="00172BD5">
      <w:pPr>
        <w:pStyle w:val="ListBullet"/>
        <w:numPr>
          <w:ilvl w:val="1"/>
          <w:numId w:val="3"/>
        </w:numPr>
      </w:pPr>
      <w:r>
        <w:t>Proper Lighting and Signs</w:t>
      </w:r>
    </w:p>
    <w:p w14:paraId="4503AFD6" w14:textId="50DAECD4" w:rsidR="00172BD5" w:rsidRDefault="00172BD5" w:rsidP="00172BD5">
      <w:pPr>
        <w:pStyle w:val="ListBullet"/>
        <w:numPr>
          <w:ilvl w:val="1"/>
          <w:numId w:val="3"/>
        </w:numPr>
      </w:pPr>
      <w:r>
        <w:t>Barricades</w:t>
      </w:r>
    </w:p>
    <w:p w14:paraId="79BC51DC" w14:textId="3A3010FE" w:rsidR="00172BD5" w:rsidRDefault="00172BD5" w:rsidP="00172BD5">
      <w:pPr>
        <w:pStyle w:val="ListBullet"/>
        <w:numPr>
          <w:ilvl w:val="1"/>
          <w:numId w:val="3"/>
        </w:numPr>
      </w:pPr>
      <w:r>
        <w:t>Biometrics</w:t>
      </w:r>
    </w:p>
    <w:p w14:paraId="6108A2A9" w14:textId="4F9E3696" w:rsidR="00172BD5" w:rsidRDefault="00172BD5" w:rsidP="00172BD5">
      <w:pPr>
        <w:pStyle w:val="ListBullet"/>
        <w:numPr>
          <w:ilvl w:val="1"/>
          <w:numId w:val="3"/>
        </w:numPr>
      </w:pPr>
      <w:r>
        <w:t>Protected Distribution Systems</w:t>
      </w:r>
    </w:p>
    <w:p w14:paraId="03A107B1" w14:textId="4894F47A" w:rsidR="005B5B99" w:rsidRDefault="005B5B99" w:rsidP="005B5B99">
      <w:pPr>
        <w:pStyle w:val="ListBullet"/>
        <w:numPr>
          <w:ilvl w:val="2"/>
          <w:numId w:val="3"/>
        </w:numPr>
      </w:pPr>
      <w:r>
        <w:t>Protect Distribution Systems</w:t>
      </w:r>
    </w:p>
    <w:p w14:paraId="1573D1A0" w14:textId="074364B0" w:rsidR="005B5B99" w:rsidRDefault="005B5B99" w:rsidP="005B5B99">
      <w:pPr>
        <w:pStyle w:val="ListBullet"/>
        <w:numPr>
          <w:ilvl w:val="3"/>
          <w:numId w:val="3"/>
        </w:numPr>
      </w:pPr>
      <w:r>
        <w:t>Hardened distribution</w:t>
      </w:r>
    </w:p>
    <w:p w14:paraId="3F7A695D" w14:textId="04C78052" w:rsidR="005B5B99" w:rsidRDefault="005B5B99" w:rsidP="005B5B99">
      <w:pPr>
        <w:pStyle w:val="ListBullet"/>
        <w:numPr>
          <w:ilvl w:val="4"/>
          <w:numId w:val="3"/>
        </w:numPr>
      </w:pPr>
      <w:r>
        <w:lastRenderedPageBreak/>
        <w:t>Hardened carrier</w:t>
      </w:r>
    </w:p>
    <w:p w14:paraId="74928A13" w14:textId="741789E4" w:rsidR="005B5B99" w:rsidRDefault="005B5B99" w:rsidP="005B5B99">
      <w:pPr>
        <w:pStyle w:val="ListBullet"/>
        <w:numPr>
          <w:ilvl w:val="5"/>
          <w:numId w:val="3"/>
        </w:numPr>
      </w:pPr>
      <w:r>
        <w:t>Cased in metal and concrete and inspected</w:t>
      </w:r>
    </w:p>
    <w:p w14:paraId="4611E025" w14:textId="77D7B371" w:rsidR="005B5B99" w:rsidRDefault="005B5B99" w:rsidP="005B5B99">
      <w:pPr>
        <w:pStyle w:val="ListBullet"/>
        <w:numPr>
          <w:ilvl w:val="4"/>
          <w:numId w:val="3"/>
        </w:numPr>
      </w:pPr>
      <w:r>
        <w:t>Alarmed carrier</w:t>
      </w:r>
      <w:r>
        <w:tab/>
      </w:r>
    </w:p>
    <w:p w14:paraId="090C9BDF" w14:textId="631133A9" w:rsidR="005B5B99" w:rsidRDefault="005B5B99" w:rsidP="005B5B99">
      <w:pPr>
        <w:pStyle w:val="ListBullet"/>
        <w:numPr>
          <w:ilvl w:val="5"/>
          <w:numId w:val="3"/>
        </w:numPr>
      </w:pPr>
      <w:r>
        <w:t>Has fibers within the conduit with acoustic vibration, reduced need for inspection/monitoring</w:t>
      </w:r>
    </w:p>
    <w:p w14:paraId="25F7D38E" w14:textId="27BA7D45" w:rsidR="005B5B99" w:rsidRDefault="005B5B99" w:rsidP="005B5B99">
      <w:pPr>
        <w:pStyle w:val="ListBullet"/>
        <w:numPr>
          <w:ilvl w:val="5"/>
          <w:numId w:val="3"/>
        </w:numPr>
      </w:pPr>
      <w:r>
        <w:t>Must have response protocol</w:t>
      </w:r>
    </w:p>
    <w:p w14:paraId="3864787D" w14:textId="3FFA8441" w:rsidR="005B5B99" w:rsidRDefault="005B5B99" w:rsidP="005B5B99">
      <w:pPr>
        <w:pStyle w:val="ListBullet"/>
        <w:numPr>
          <w:ilvl w:val="3"/>
          <w:numId w:val="3"/>
        </w:numPr>
      </w:pPr>
      <w:r>
        <w:t>Simple Distribution System</w:t>
      </w:r>
    </w:p>
    <w:p w14:paraId="08B0792C" w14:textId="00AA6EDF" w:rsidR="005B5B99" w:rsidRDefault="005B5B99" w:rsidP="005B5B99">
      <w:pPr>
        <w:pStyle w:val="ListBullet"/>
        <w:numPr>
          <w:ilvl w:val="4"/>
          <w:numId w:val="3"/>
        </w:numPr>
      </w:pPr>
      <w:r>
        <w:t xml:space="preserve">Cables should be installed in a carrier </w:t>
      </w:r>
    </w:p>
    <w:p w14:paraId="256C07D4" w14:textId="0495EAFC" w:rsidR="005B5B99" w:rsidRDefault="005B5B99" w:rsidP="005B5B99">
      <w:pPr>
        <w:pStyle w:val="ListBullet"/>
        <w:numPr>
          <w:ilvl w:val="4"/>
          <w:numId w:val="3"/>
        </w:numPr>
      </w:pPr>
      <w:r>
        <w:t>Joints and access points monitored by personnel cleared to highest level of data handled by the PDS</w:t>
      </w:r>
    </w:p>
    <w:p w14:paraId="43680215" w14:textId="240A87CC" w:rsidR="005B5B99" w:rsidRDefault="005B5B99" w:rsidP="005B5B99">
      <w:pPr>
        <w:pStyle w:val="ListBullet"/>
        <w:numPr>
          <w:ilvl w:val="4"/>
          <w:numId w:val="3"/>
        </w:numPr>
      </w:pPr>
      <w:r>
        <w:t xml:space="preserve">Periodic inspection required </w:t>
      </w:r>
    </w:p>
    <w:p w14:paraId="078030CE" w14:textId="585907B7" w:rsidR="00172BD5" w:rsidRDefault="00172BD5" w:rsidP="00172BD5">
      <w:pPr>
        <w:pStyle w:val="ListBullet"/>
        <w:numPr>
          <w:ilvl w:val="1"/>
          <w:numId w:val="3"/>
        </w:numPr>
      </w:pPr>
      <w:r>
        <w:t>Alarms and Motion Detection</w:t>
      </w:r>
    </w:p>
    <w:p w14:paraId="61758F3A" w14:textId="127A2AD1" w:rsidR="005B5B99" w:rsidRDefault="005B5B99" w:rsidP="00E464E1">
      <w:pPr>
        <w:pStyle w:val="ListBullet"/>
        <w:numPr>
          <w:ilvl w:val="2"/>
          <w:numId w:val="3"/>
        </w:numPr>
      </w:pPr>
      <w:r>
        <w:t xml:space="preserve">Work in tandem with other systems (detective, deterrent, preventative) </w:t>
      </w:r>
    </w:p>
    <w:p w14:paraId="73C950FD" w14:textId="42E5B257" w:rsidR="00E464E1" w:rsidRDefault="00E464E1" w:rsidP="00E464E1">
      <w:pPr>
        <w:pStyle w:val="ListBullet"/>
        <w:numPr>
          <w:ilvl w:val="1"/>
          <w:numId w:val="3"/>
        </w:numPr>
      </w:pPr>
      <w:r>
        <w:t>Control types</w:t>
      </w:r>
    </w:p>
    <w:p w14:paraId="00F77D6A" w14:textId="7B69FF0C" w:rsidR="00E464E1" w:rsidRDefault="00E464E1" w:rsidP="00E464E1">
      <w:pPr>
        <w:pStyle w:val="ListBullet"/>
        <w:numPr>
          <w:ilvl w:val="2"/>
          <w:numId w:val="3"/>
        </w:numPr>
      </w:pPr>
      <w:r>
        <w:t xml:space="preserve">Deterrent </w:t>
      </w:r>
    </w:p>
    <w:p w14:paraId="2C6A6D17" w14:textId="41229F33" w:rsidR="00E464E1" w:rsidRDefault="00E464E1" w:rsidP="00E464E1">
      <w:pPr>
        <w:pStyle w:val="ListBullet"/>
        <w:numPr>
          <w:ilvl w:val="2"/>
          <w:numId w:val="3"/>
        </w:numPr>
      </w:pPr>
      <w:r>
        <w:t>Preventative</w:t>
      </w:r>
    </w:p>
    <w:p w14:paraId="68424E40" w14:textId="31B7A8CD" w:rsidR="00E464E1" w:rsidRDefault="00B30D90" w:rsidP="00E464E1">
      <w:pPr>
        <w:pStyle w:val="ListBullet"/>
        <w:numPr>
          <w:ilvl w:val="2"/>
          <w:numId w:val="3"/>
        </w:numPr>
      </w:pPr>
      <w:r>
        <w:t xml:space="preserve">Compensating </w:t>
      </w:r>
    </w:p>
    <w:p w14:paraId="6DD39211" w14:textId="0C3F2DA7" w:rsidR="00B30D90" w:rsidRDefault="00B30D90" w:rsidP="00B30D90">
      <w:pPr>
        <w:pStyle w:val="ListBullet"/>
        <w:numPr>
          <w:ilvl w:val="3"/>
          <w:numId w:val="3"/>
        </w:numPr>
      </w:pPr>
      <w:r>
        <w:t>Enable a company to recover from an attack</w:t>
      </w:r>
    </w:p>
    <w:p w14:paraId="6EC70F9F" w14:textId="3760B366" w:rsidR="00B30D90" w:rsidRDefault="00B30D90" w:rsidP="00B30D90">
      <w:pPr>
        <w:pStyle w:val="ListBullet"/>
        <w:numPr>
          <w:ilvl w:val="3"/>
          <w:numId w:val="3"/>
        </w:numPr>
      </w:pPr>
      <w:r>
        <w:t>Backup/ recovery</w:t>
      </w:r>
    </w:p>
    <w:p w14:paraId="13CF23AD" w14:textId="31A6F695" w:rsidR="00B30D90" w:rsidRDefault="00B30D90" w:rsidP="00B30D90">
      <w:pPr>
        <w:pStyle w:val="ListBullet"/>
        <w:numPr>
          <w:ilvl w:val="3"/>
          <w:numId w:val="3"/>
        </w:numPr>
      </w:pPr>
      <w:r>
        <w:t>Backup power system</w:t>
      </w:r>
    </w:p>
    <w:p w14:paraId="6D4E6E4B" w14:textId="47C41C2F" w:rsidR="00B30D90" w:rsidRDefault="00B30D90" w:rsidP="00B30D90">
      <w:pPr>
        <w:pStyle w:val="ListBullet"/>
        <w:numPr>
          <w:ilvl w:val="3"/>
          <w:numId w:val="3"/>
        </w:numPr>
      </w:pPr>
      <w:r>
        <w:t xml:space="preserve">HA and DR systems </w:t>
      </w:r>
    </w:p>
    <w:p w14:paraId="497A1170" w14:textId="2A9170E9" w:rsidR="00B30D90" w:rsidRDefault="00B30D90" w:rsidP="00B30D90">
      <w:pPr>
        <w:pStyle w:val="ListBullet"/>
        <w:numPr>
          <w:ilvl w:val="2"/>
          <w:numId w:val="3"/>
        </w:numPr>
      </w:pPr>
      <w:r>
        <w:t>Technical</w:t>
      </w:r>
    </w:p>
    <w:p w14:paraId="28A56340" w14:textId="21494552" w:rsidR="00B30D90" w:rsidRDefault="00B30D90" w:rsidP="00B30D90">
      <w:pPr>
        <w:pStyle w:val="ListBullet"/>
        <w:numPr>
          <w:ilvl w:val="3"/>
          <w:numId w:val="3"/>
        </w:numPr>
      </w:pPr>
      <w:r>
        <w:t>Detect or prevent attacks</w:t>
      </w:r>
    </w:p>
    <w:p w14:paraId="12F51CE1" w14:textId="030966C2" w:rsidR="00B30D90" w:rsidRDefault="00B30D90" w:rsidP="00B30D90">
      <w:pPr>
        <w:pStyle w:val="ListBullet"/>
        <w:numPr>
          <w:ilvl w:val="3"/>
          <w:numId w:val="3"/>
        </w:numPr>
      </w:pPr>
      <w:r>
        <w:lastRenderedPageBreak/>
        <w:t xml:space="preserve">Provide automated actions and responses </w:t>
      </w:r>
    </w:p>
    <w:p w14:paraId="1AB7C7AB" w14:textId="5A3307BE" w:rsidR="00B30D90" w:rsidRDefault="00B30D90" w:rsidP="00B30D90">
      <w:pPr>
        <w:pStyle w:val="ListBullet"/>
        <w:numPr>
          <w:ilvl w:val="2"/>
          <w:numId w:val="3"/>
        </w:numPr>
      </w:pPr>
      <w:r>
        <w:t>Administrative</w:t>
      </w:r>
    </w:p>
    <w:p w14:paraId="72BCD817" w14:textId="1426A60B" w:rsidR="00B30D90" w:rsidRDefault="00B30D90" w:rsidP="00B30D90">
      <w:pPr>
        <w:pStyle w:val="ListBullet"/>
        <w:numPr>
          <w:ilvl w:val="3"/>
          <w:numId w:val="3"/>
        </w:numPr>
      </w:pPr>
      <w:r>
        <w:t>Focuses on people</w:t>
      </w:r>
    </w:p>
    <w:p w14:paraId="29BCAD8B" w14:textId="1D75B2F4" w:rsidR="00B30D90" w:rsidRDefault="00B30D90" w:rsidP="00B30D90">
      <w:pPr>
        <w:pStyle w:val="ListBullet"/>
        <w:numPr>
          <w:ilvl w:val="3"/>
          <w:numId w:val="3"/>
        </w:numPr>
      </w:pPr>
      <w:r>
        <w:t>Risk assessment</w:t>
      </w:r>
    </w:p>
    <w:p w14:paraId="644DDD37" w14:textId="6DEA4E37" w:rsidR="00B30D90" w:rsidRDefault="00B30D90" w:rsidP="00B30D90">
      <w:pPr>
        <w:pStyle w:val="ListBullet"/>
        <w:numPr>
          <w:ilvl w:val="3"/>
          <w:numId w:val="3"/>
        </w:numPr>
      </w:pPr>
      <w:r>
        <w:t>Planning</w:t>
      </w:r>
    </w:p>
    <w:p w14:paraId="50C796E1" w14:textId="6E1BBC46" w:rsidR="00B30D90" w:rsidRDefault="00B30D90" w:rsidP="00B30D90">
      <w:pPr>
        <w:pStyle w:val="ListBullet"/>
        <w:numPr>
          <w:ilvl w:val="3"/>
          <w:numId w:val="3"/>
        </w:numPr>
      </w:pPr>
      <w:r>
        <w:t xml:space="preserve">Policies </w:t>
      </w:r>
    </w:p>
    <w:p w14:paraId="3912C5BD" w14:textId="77777777" w:rsidR="00B30D90" w:rsidRDefault="00B30D90" w:rsidP="00B30D90">
      <w:pPr>
        <w:pStyle w:val="ListBullet"/>
        <w:numPr>
          <w:ilvl w:val="1"/>
          <w:numId w:val="3"/>
        </w:numPr>
      </w:pPr>
      <w:bookmarkStart w:id="0" w:name="_GoBack"/>
      <w:bookmarkEnd w:id="0"/>
    </w:p>
    <w:p w14:paraId="42F7214B" w14:textId="7D23AFBA" w:rsidR="00265850" w:rsidRDefault="00265850" w:rsidP="00265850">
      <w:pPr>
        <w:pStyle w:val="ListBullet"/>
        <w:numPr>
          <w:ilvl w:val="0"/>
          <w:numId w:val="0"/>
        </w:numPr>
        <w:ind w:left="1440"/>
      </w:pPr>
    </w:p>
    <w:sectPr w:rsidR="00265850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147666" w14:textId="77777777" w:rsidR="00CF384D" w:rsidRDefault="00CF384D">
      <w:r>
        <w:separator/>
      </w:r>
    </w:p>
    <w:p w14:paraId="600F0277" w14:textId="77777777" w:rsidR="00CF384D" w:rsidRDefault="00CF384D"/>
  </w:endnote>
  <w:endnote w:type="continuationSeparator" w:id="0">
    <w:p w14:paraId="04E70162" w14:textId="77777777" w:rsidR="00CF384D" w:rsidRDefault="00CF384D">
      <w:r>
        <w:continuationSeparator/>
      </w:r>
    </w:p>
    <w:p w14:paraId="2D2CBC55" w14:textId="77777777" w:rsidR="00CF384D" w:rsidRDefault="00CF38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CDD506" w14:textId="1B3FB658" w:rsidR="00F37800" w:rsidRDefault="00EF34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0D90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8096F" w14:textId="77777777" w:rsidR="00CF384D" w:rsidRDefault="00CF384D">
      <w:r>
        <w:separator/>
      </w:r>
    </w:p>
    <w:p w14:paraId="3E2EA0B8" w14:textId="77777777" w:rsidR="00CF384D" w:rsidRDefault="00CF384D"/>
  </w:footnote>
  <w:footnote w:type="continuationSeparator" w:id="0">
    <w:p w14:paraId="18631E32" w14:textId="77777777" w:rsidR="00CF384D" w:rsidRDefault="00CF384D">
      <w:r>
        <w:continuationSeparator/>
      </w:r>
    </w:p>
    <w:p w14:paraId="2D8A29A0" w14:textId="77777777" w:rsidR="00CF384D" w:rsidRDefault="00CF384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57BD4"/>
    <w:multiLevelType w:val="hybridMultilevel"/>
    <w:tmpl w:val="8C006B5C"/>
    <w:lvl w:ilvl="0" w:tplc="48C2C1CE">
      <w:start w:val="6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430F3"/>
    <w:multiLevelType w:val="hybridMultilevel"/>
    <w:tmpl w:val="5476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AA66F5"/>
    <w:multiLevelType w:val="hybridMultilevel"/>
    <w:tmpl w:val="EE5E43E8"/>
    <w:lvl w:ilvl="0" w:tplc="D892F162">
      <w:start w:val="2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2B7"/>
    <w:rsid w:val="0008550B"/>
    <w:rsid w:val="000C335F"/>
    <w:rsid w:val="000E048A"/>
    <w:rsid w:val="00114868"/>
    <w:rsid w:val="00172BD5"/>
    <w:rsid w:val="00265850"/>
    <w:rsid w:val="00284186"/>
    <w:rsid w:val="00493EAE"/>
    <w:rsid w:val="004F4C1A"/>
    <w:rsid w:val="005B5B99"/>
    <w:rsid w:val="005E6BD4"/>
    <w:rsid w:val="00621E75"/>
    <w:rsid w:val="00683B94"/>
    <w:rsid w:val="007328C7"/>
    <w:rsid w:val="0078426C"/>
    <w:rsid w:val="007A163C"/>
    <w:rsid w:val="007B42B7"/>
    <w:rsid w:val="00830B78"/>
    <w:rsid w:val="00905AF5"/>
    <w:rsid w:val="009E0563"/>
    <w:rsid w:val="009E7CEC"/>
    <w:rsid w:val="00A21EB5"/>
    <w:rsid w:val="00AC2D36"/>
    <w:rsid w:val="00B30D90"/>
    <w:rsid w:val="00B879A9"/>
    <w:rsid w:val="00C73E89"/>
    <w:rsid w:val="00CC0E12"/>
    <w:rsid w:val="00CF384D"/>
    <w:rsid w:val="00DA59F4"/>
    <w:rsid w:val="00DF31F8"/>
    <w:rsid w:val="00E464E1"/>
    <w:rsid w:val="00E5163A"/>
    <w:rsid w:val="00EF3476"/>
    <w:rsid w:val="00F3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E0B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1EB5"/>
    <w:pPr>
      <w:spacing w:after="160" w:line="256" w:lineRule="auto"/>
      <w:ind w:left="720"/>
      <w:contextualSpacing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15</Pages>
  <Words>1884</Words>
  <Characters>10745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Clinton Tak - Intern</cp:lastModifiedBy>
  <cp:revision>6</cp:revision>
  <dcterms:created xsi:type="dcterms:W3CDTF">2016-07-17T21:28:00Z</dcterms:created>
  <dcterms:modified xsi:type="dcterms:W3CDTF">2016-07-29T20:50:00Z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